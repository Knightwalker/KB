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B96E" w14:textId="69D369FC" w:rsidR="0086153C" w:rsidRPr="003A4D00" w:rsidRDefault="00E45C50" w:rsidP="00BE332C">
      <w:pPr>
        <w:pStyle w:val="Heading1"/>
        <w:jc w:val="center"/>
        <w:rPr>
          <w:lang w:val="en-US"/>
        </w:rPr>
      </w:pPr>
      <w:r w:rsidRPr="003A4D00">
        <w:rPr>
          <w:lang w:val="en-US"/>
        </w:rPr>
        <w:t>Exercise</w:t>
      </w:r>
      <w:r w:rsidR="00EC7593" w:rsidRPr="003A4D00">
        <w:rPr>
          <w:lang w:val="en-US"/>
        </w:rPr>
        <w:t xml:space="preserve">: </w:t>
      </w:r>
      <w:r w:rsidR="00FF7D2A" w:rsidRPr="003A4D00">
        <w:rPr>
          <w:lang w:val="en-US"/>
        </w:rPr>
        <w:t>A</w:t>
      </w:r>
      <w:r w:rsidR="00BE332C">
        <w:rPr>
          <w:lang w:val="en-US"/>
        </w:rPr>
        <w:t>ssociative A</w:t>
      </w:r>
      <w:r w:rsidR="00675738" w:rsidRPr="003A4D00">
        <w:rPr>
          <w:lang w:val="en-US"/>
        </w:rPr>
        <w:t>rrays</w:t>
      </w:r>
      <w:r w:rsidR="00384366" w:rsidRPr="003A4D00">
        <w:rPr>
          <w:lang w:val="en-US"/>
        </w:rPr>
        <w:t xml:space="preserve"> </w:t>
      </w:r>
    </w:p>
    <w:p w14:paraId="55DC7F2F" w14:textId="5832EAEE" w:rsidR="00F04742" w:rsidRPr="003A4D00" w:rsidRDefault="00F04742" w:rsidP="00F04742">
      <w:pPr>
        <w:spacing w:before="80" w:after="120"/>
        <w:rPr>
          <w:rFonts w:cs="Arial"/>
          <w:lang w:val="en-US"/>
        </w:rPr>
      </w:pPr>
      <w:r w:rsidRPr="003A4D00">
        <w:rPr>
          <w:rFonts w:cs="Arial"/>
          <w:lang w:val="en-US"/>
        </w:rPr>
        <w:t xml:space="preserve">Problems for in-class lab for the </w:t>
      </w:r>
      <w:hyperlink r:id="rId8" w:history="1">
        <w:r w:rsidR="008E1EA0">
          <w:rPr>
            <w:rStyle w:val="Hyperlink"/>
            <w:sz w:val="24"/>
            <w:szCs w:val="24"/>
            <w:lang w:val="en-US"/>
          </w:rPr>
          <w:t>"JS Fundamentals</w:t>
        </w:r>
        <w:r w:rsidR="00092C90">
          <w:rPr>
            <w:rStyle w:val="Hyperlink"/>
            <w:sz w:val="24"/>
            <w:szCs w:val="24"/>
            <w:lang w:val="en-US"/>
          </w:rPr>
          <w:t>"</w:t>
        </w:r>
        <w:r w:rsidRPr="003A4D00">
          <w:rPr>
            <w:rStyle w:val="Hyperlink"/>
            <w:sz w:val="24"/>
            <w:szCs w:val="24"/>
            <w:lang w:val="en-US"/>
          </w:rPr>
          <w:t xml:space="preserve"> course @ </w:t>
        </w:r>
        <w:proofErr w:type="spellStart"/>
        <w:r w:rsidRPr="003A4D00">
          <w:rPr>
            <w:rStyle w:val="Hyperlink"/>
            <w:sz w:val="24"/>
            <w:szCs w:val="24"/>
            <w:lang w:val="en-US"/>
          </w:rPr>
          <w:t>SoftUni</w:t>
        </w:r>
        <w:proofErr w:type="spellEnd"/>
      </w:hyperlink>
      <w:r w:rsidRPr="003A4D00">
        <w:rPr>
          <w:sz w:val="24"/>
          <w:szCs w:val="24"/>
          <w:lang w:val="en-US"/>
        </w:rPr>
        <w:t>.</w:t>
      </w:r>
      <w:r w:rsidRPr="003A4D00">
        <w:rPr>
          <w:rFonts w:cs="Arial"/>
          <w:lang w:val="en-US"/>
        </w:rPr>
        <w:t xml:space="preserve"> Submit your solutions in the </w:t>
      </w:r>
      <w:r w:rsidRPr="003A4D00">
        <w:rPr>
          <w:rFonts w:cs="Arial"/>
          <w:noProof/>
          <w:lang w:val="en-US"/>
        </w:rPr>
        <w:t>SoftUni</w:t>
      </w:r>
      <w:r w:rsidRPr="003A4D00">
        <w:rPr>
          <w:rFonts w:cs="Arial"/>
          <w:lang w:val="en-US"/>
        </w:rPr>
        <w:t xml:space="preserve"> judge system at:</w:t>
      </w:r>
      <w:r w:rsidRPr="003A4D00">
        <w:rPr>
          <w:lang w:val="en-US"/>
        </w:rPr>
        <w:t xml:space="preserve"> </w:t>
      </w:r>
      <w:hyperlink r:id="rId9" w:history="1">
        <w:r w:rsidR="00E129E2">
          <w:rPr>
            <w:rStyle w:val="Hyperlink"/>
            <w:lang w:val="en-US"/>
          </w:rPr>
          <w:t>Associative-Arrays</w:t>
        </w:r>
      </w:hyperlink>
    </w:p>
    <w:p w14:paraId="6A91D032" w14:textId="4FF56841" w:rsidR="00506DB5" w:rsidRPr="003A4D00" w:rsidRDefault="00506DB5" w:rsidP="00506DB5">
      <w:pPr>
        <w:pStyle w:val="Heading2"/>
      </w:pPr>
      <w:r w:rsidRPr="003A4D00">
        <w:t>Words Tracker</w:t>
      </w:r>
    </w:p>
    <w:p w14:paraId="0F28F36F" w14:textId="77777777" w:rsidR="00CB4F6B" w:rsidRDefault="00506DB5" w:rsidP="00506DB5">
      <w:pPr>
        <w:rPr>
          <w:lang w:val="en-US"/>
        </w:rPr>
      </w:pPr>
      <w:r w:rsidRPr="003A4D00">
        <w:rPr>
          <w:lang w:val="en-US"/>
        </w:rPr>
        <w:t xml:space="preserve">Write a function that </w:t>
      </w:r>
      <w:r w:rsidR="001A0786">
        <w:rPr>
          <w:lang w:val="en-US"/>
        </w:rPr>
        <w:t>receives</w:t>
      </w:r>
      <w:r w:rsidRPr="003A4D00">
        <w:rPr>
          <w:lang w:val="en-US"/>
        </w:rPr>
        <w:t xml:space="preserve"> a</w:t>
      </w:r>
      <w:r w:rsidR="001A0786">
        <w:rPr>
          <w:lang w:val="en-US"/>
        </w:rPr>
        <w:t>n</w:t>
      </w:r>
      <w:r w:rsidR="001A0786">
        <w:rPr>
          <w:b/>
          <w:lang w:val="en-US"/>
        </w:rPr>
        <w:t xml:space="preserve"> array of words</w:t>
      </w:r>
      <w:r w:rsidRPr="003A4D00">
        <w:rPr>
          <w:lang w:val="en-US"/>
        </w:rPr>
        <w:t xml:space="preserve"> and finds </w:t>
      </w:r>
      <w:r w:rsidRPr="003A4D00">
        <w:rPr>
          <w:b/>
          <w:lang w:val="en-US"/>
        </w:rPr>
        <w:t>occurrences of given words</w:t>
      </w:r>
      <w:r w:rsidRPr="003A4D00">
        <w:rPr>
          <w:lang w:val="en-US"/>
        </w:rPr>
        <w:t xml:space="preserve"> in that sentence. </w:t>
      </w:r>
    </w:p>
    <w:p w14:paraId="424F2FFE" w14:textId="77777777" w:rsidR="00CB4F6B" w:rsidRDefault="00506DB5" w:rsidP="00506DB5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. The </w:t>
      </w:r>
      <w:r w:rsidRPr="003A4D00">
        <w:rPr>
          <w:b/>
          <w:lang w:val="en-US"/>
        </w:rPr>
        <w:t>first string</w:t>
      </w:r>
      <w:r w:rsidRPr="003A4D00">
        <w:rPr>
          <w:lang w:val="en-US"/>
        </w:rPr>
        <w:t xml:space="preserve"> will contain the </w:t>
      </w:r>
      <w:r w:rsidRPr="003A4D00">
        <w:rPr>
          <w:b/>
          <w:lang w:val="en-US"/>
        </w:rPr>
        <w:t>words</w:t>
      </w:r>
      <w:r w:rsidRPr="003A4D00">
        <w:rPr>
          <w:lang w:val="en-US"/>
        </w:rPr>
        <w:t xml:space="preserve"> you will be looking for separated by a </w:t>
      </w:r>
      <w:r w:rsidRPr="003A4D00">
        <w:rPr>
          <w:b/>
          <w:lang w:val="en-US"/>
        </w:rPr>
        <w:t>space</w:t>
      </w:r>
      <w:r w:rsidR="001A0786">
        <w:rPr>
          <w:lang w:val="en-US"/>
        </w:rPr>
        <w:t>. All</w:t>
      </w:r>
      <w:r w:rsidR="001A0786">
        <w:rPr>
          <w:b/>
          <w:lang w:val="en-US"/>
        </w:rPr>
        <w:t xml:space="preserve"> strings after that</w:t>
      </w:r>
      <w:r w:rsidR="001A0786">
        <w:rPr>
          <w:lang w:val="en-US"/>
        </w:rPr>
        <w:t xml:space="preserve"> will be the words you will be looking for</w:t>
      </w:r>
      <w:r w:rsidRPr="003A4D00">
        <w:rPr>
          <w:lang w:val="en-US"/>
        </w:rPr>
        <w:t xml:space="preserve">. </w:t>
      </w:r>
    </w:p>
    <w:p w14:paraId="22D6A425" w14:textId="72F10893" w:rsidR="00506DB5" w:rsidRPr="003A4D00" w:rsidRDefault="00506DB5" w:rsidP="00506DB5">
      <w:pPr>
        <w:rPr>
          <w:lang w:val="en-US"/>
        </w:rPr>
      </w:pPr>
      <w:r w:rsidRPr="003A4D00">
        <w:rPr>
          <w:lang w:val="en-US"/>
        </w:rPr>
        <w:t xml:space="preserve">Print for </w:t>
      </w:r>
      <w:r w:rsidRPr="003A4D00">
        <w:rPr>
          <w:b/>
          <w:lang w:val="en-US"/>
        </w:rPr>
        <w:t>each word</w:t>
      </w:r>
      <w:r w:rsidRPr="003A4D00">
        <w:rPr>
          <w:lang w:val="en-US"/>
        </w:rPr>
        <w:t xml:space="preserve"> how many times it </w:t>
      </w:r>
      <w:r w:rsidRPr="003A4D00">
        <w:rPr>
          <w:b/>
          <w:lang w:val="en-US"/>
        </w:rPr>
        <w:t>occurs</w:t>
      </w:r>
      <w:r w:rsidRPr="003A4D00">
        <w:rPr>
          <w:lang w:val="en-US"/>
        </w:rPr>
        <w:t xml:space="preserve">. The words should be </w:t>
      </w:r>
      <w:r w:rsidRPr="003A4D00">
        <w:rPr>
          <w:b/>
          <w:lang w:val="en-US"/>
        </w:rPr>
        <w:t>sorted by count in descending</w:t>
      </w:r>
      <w:r w:rsidRPr="003A4D00">
        <w:rPr>
          <w:lang w:val="en-US"/>
        </w:rPr>
        <w:t>.</w:t>
      </w:r>
    </w:p>
    <w:p w14:paraId="02BCFE89" w14:textId="3F2A8D07" w:rsidR="00506DB5" w:rsidRPr="003A4D00" w:rsidRDefault="00506DB5" w:rsidP="00506DB5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506DB5" w:rsidRPr="003A4D00" w14:paraId="1A2AEB3A" w14:textId="77777777" w:rsidTr="00E129E2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E26EA" w14:textId="237505CA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7BC4C" w14:textId="77777777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06DB5" w:rsidRPr="003A4D00" w14:paraId="29CD49AA" w14:textId="77777777" w:rsidTr="00E129E2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DF6C" w14:textId="5520C8A0" w:rsidR="00CB4F6B" w:rsidRDefault="00506DB5" w:rsidP="003E38EA">
            <w:pPr>
              <w:spacing w:after="0"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[</w:t>
            </w:r>
          </w:p>
          <w:p w14:paraId="4E26A40F" w14:textId="77777777" w:rsidR="00CB4F6B" w:rsidRDefault="00506DB5" w:rsidP="003E38EA">
            <w:pPr>
              <w:spacing w:after="0"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, 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In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have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to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count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occurances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of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br/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words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and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because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your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task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</w:p>
          <w:p w14:paraId="1C5C0BD2" w14:textId="3B70BFB9" w:rsidR="00506DB5" w:rsidRPr="003852E1" w:rsidRDefault="001A0786" w:rsidP="003E38EA">
            <w:pPr>
              <w:spacing w:after="0"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3852E1">
              <w:rPr>
                <w:rFonts w:ascii="Consolas" w:hAnsi="Consolas"/>
                <w:bCs/>
                <w:noProof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8802" w14:textId="4DE3FE24" w:rsidR="00506DB5" w:rsidRPr="003A4D00" w:rsidRDefault="00970F9D" w:rsidP="00145DAD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 - 3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br/>
              <w:t>sentence - 2</w:t>
            </w:r>
          </w:p>
        </w:tc>
      </w:tr>
    </w:tbl>
    <w:p w14:paraId="05BF1466" w14:textId="42D05C08" w:rsidR="002A2369" w:rsidRPr="003A4D00" w:rsidRDefault="002A2369" w:rsidP="002A2369">
      <w:pPr>
        <w:pStyle w:val="Heading2"/>
      </w:pPr>
      <w:r w:rsidRPr="003A4D00">
        <w:t>Odd Occurrences</w:t>
      </w:r>
    </w:p>
    <w:p w14:paraId="4F1BE58A" w14:textId="223E8FD6" w:rsidR="00CB4F6B" w:rsidRDefault="002A2369" w:rsidP="002A2369">
      <w:pPr>
        <w:rPr>
          <w:lang w:val="en-US"/>
        </w:rPr>
      </w:pPr>
      <w:r w:rsidRPr="003A4D00">
        <w:rPr>
          <w:lang w:val="en-US"/>
        </w:rPr>
        <w:t xml:space="preserve">Write a function that extracts all the elements of </w:t>
      </w:r>
      <w:r w:rsidR="00CB4F6B">
        <w:rPr>
          <w:lang w:val="en-US"/>
        </w:rPr>
        <w:t>a sentence</w:t>
      </w:r>
      <w:r w:rsidR="003E38EA">
        <w:rPr>
          <w:lang w:val="en-US"/>
        </w:rPr>
        <w:t>, which are found</w:t>
      </w:r>
      <w:r w:rsidR="00CB4F6B">
        <w:rPr>
          <w:lang w:val="en-US"/>
        </w:rPr>
        <w:t xml:space="preserve"> </w:t>
      </w:r>
      <w:r w:rsidR="00CB4F6B" w:rsidRPr="003E38EA">
        <w:rPr>
          <w:b/>
          <w:lang w:val="en-US"/>
        </w:rPr>
        <w:t>odd</w:t>
      </w:r>
      <w:r w:rsidR="00CB4F6B">
        <w:rPr>
          <w:lang w:val="en-US"/>
        </w:rPr>
        <w:t xml:space="preserve"> number of times </w:t>
      </w:r>
      <w:r w:rsidRPr="003A4D00">
        <w:rPr>
          <w:lang w:val="en-US"/>
        </w:rPr>
        <w:t>(</w:t>
      </w:r>
      <w:r w:rsidRPr="003A4D00">
        <w:rPr>
          <w:b/>
          <w:lang w:val="en-US"/>
        </w:rPr>
        <w:t>case-insensitive</w:t>
      </w:r>
      <w:r w:rsidR="00CB4F6B">
        <w:rPr>
          <w:lang w:val="en-US"/>
        </w:rPr>
        <w:t>)</w:t>
      </w:r>
    </w:p>
    <w:p w14:paraId="18586BD5" w14:textId="367F2BC8" w:rsidR="002A2369" w:rsidRDefault="002A2369" w:rsidP="002A2369">
      <w:pPr>
        <w:rPr>
          <w:lang w:val="en-US"/>
        </w:rPr>
      </w:pPr>
      <w:r w:rsidRPr="003A4D00">
        <w:rPr>
          <w:lang w:val="en-US"/>
        </w:rPr>
        <w:t xml:space="preserve">The input comes as a </w:t>
      </w:r>
      <w:r w:rsidRPr="003A4D00">
        <w:rPr>
          <w:b/>
          <w:lang w:val="en-US"/>
        </w:rPr>
        <w:t>single string</w:t>
      </w:r>
      <w:r w:rsidRPr="003A4D00">
        <w:rPr>
          <w:lang w:val="en-US"/>
        </w:rPr>
        <w:t xml:space="preserve">. The words will be </w:t>
      </w:r>
      <w:r w:rsidRPr="003A4D00">
        <w:rPr>
          <w:b/>
          <w:lang w:val="en-US"/>
        </w:rPr>
        <w:t>separated by a single space</w:t>
      </w:r>
      <w:r w:rsidRPr="003A4D00">
        <w:rPr>
          <w:lang w:val="en-US"/>
        </w:rPr>
        <w:t>.</w:t>
      </w:r>
    </w:p>
    <w:p w14:paraId="1397C7A9" w14:textId="77777777" w:rsidR="006468A3" w:rsidRPr="003A4D00" w:rsidRDefault="006468A3" w:rsidP="006468A3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6468A3" w:rsidRPr="003A4D00" w14:paraId="7E1460A7" w14:textId="77777777" w:rsidTr="006B1F5B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D35C5C" w14:textId="77777777" w:rsidR="006468A3" w:rsidRPr="003A4D00" w:rsidRDefault="006468A3" w:rsidP="006B1F5B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8B1795" w14:textId="77777777" w:rsidR="006468A3" w:rsidRPr="003A4D00" w:rsidRDefault="006468A3" w:rsidP="006B1F5B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468A3" w:rsidRPr="003A4D00" w14:paraId="02E2B0FA" w14:textId="77777777" w:rsidTr="00513297">
        <w:trPr>
          <w:trHeight w:val="181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1B6E" w14:textId="4E82337A" w:rsidR="006468A3" w:rsidRPr="003852E1" w:rsidRDefault="006468A3" w:rsidP="006B1F5B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8E1EA0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'Java C# Php PHP Java PhP 3 C# 3 1 5 C#'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2C85" w14:textId="704AD686" w:rsidR="006468A3" w:rsidRPr="003A4D00" w:rsidRDefault="006468A3" w:rsidP="006B1F5B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c# php 1 5</w:t>
            </w:r>
          </w:p>
        </w:tc>
      </w:tr>
    </w:tbl>
    <w:p w14:paraId="1F48F985" w14:textId="77777777" w:rsidR="00DA20EF" w:rsidRPr="003A4D00" w:rsidRDefault="00DA20EF" w:rsidP="002A2369">
      <w:pPr>
        <w:rPr>
          <w:lang w:val="en-US"/>
        </w:rPr>
      </w:pPr>
    </w:p>
    <w:p w14:paraId="40C70E3C" w14:textId="4EBD642F" w:rsidR="00495F10" w:rsidRPr="003A4D00" w:rsidRDefault="00E42D5A" w:rsidP="00495F10">
      <w:pPr>
        <w:pStyle w:val="Heading2"/>
      </w:pPr>
      <w:r w:rsidRPr="003A4D00">
        <w:t>Piccolo</w:t>
      </w:r>
    </w:p>
    <w:p w14:paraId="2F79E240" w14:textId="78FD5FE1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>Write function that:</w:t>
      </w:r>
    </w:p>
    <w:p w14:paraId="71E96B8B" w14:textId="43403061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Records </w:t>
      </w:r>
      <w:r w:rsidR="006B4019">
        <w:rPr>
          <w:noProof/>
          <w:lang w:val="en-US"/>
        </w:rPr>
        <w:t xml:space="preserve">a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for every car that enter</w:t>
      </w:r>
      <w:r w:rsidR="006B4019">
        <w:rPr>
          <w:noProof/>
          <w:lang w:val="en-US"/>
        </w:rPr>
        <w:t>s</w:t>
      </w:r>
      <w:r w:rsidR="002C6B22">
        <w:rPr>
          <w:noProof/>
          <w:lang w:val="en-US"/>
        </w:rPr>
        <w:t xml:space="preserve"> </w:t>
      </w:r>
      <w:r w:rsidR="002C55DA">
        <w:rPr>
          <w:noProof/>
          <w:lang w:val="en-US"/>
        </w:rPr>
        <w:t xml:space="preserve">in </w:t>
      </w:r>
      <w:r w:rsidR="002C6B22">
        <w:rPr>
          <w:noProof/>
          <w:lang w:val="en-US"/>
        </w:rPr>
        <w:t>the</w:t>
      </w:r>
      <w:r w:rsidRPr="003A4D00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parking lot</w:t>
      </w:r>
    </w:p>
    <w:p w14:paraId="22CF997A" w14:textId="3D7DEADF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Removes</w:t>
      </w:r>
      <w:r w:rsidR="00BF5D22">
        <w:rPr>
          <w:noProof/>
          <w:lang w:val="en-US"/>
        </w:rPr>
        <w:t xml:space="preserve"> a</w:t>
      </w:r>
      <w:r w:rsidRPr="003A4D00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when the car go</w:t>
      </w:r>
      <w:r w:rsidR="00BF5D22">
        <w:rPr>
          <w:noProof/>
          <w:lang w:val="en-US"/>
        </w:rPr>
        <w:t>es</w:t>
      </w:r>
      <w:r w:rsidRPr="003A4D00">
        <w:rPr>
          <w:noProof/>
          <w:lang w:val="en-US"/>
        </w:rPr>
        <w:t xml:space="preserve"> out</w:t>
      </w:r>
    </w:p>
    <w:p w14:paraId="4FDEE58E" w14:textId="65803FD4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Input will be </w:t>
      </w:r>
      <w:r w:rsidR="00B7609E">
        <w:rPr>
          <w:noProof/>
          <w:lang w:val="en-US"/>
        </w:rPr>
        <w:t xml:space="preserve">an </w:t>
      </w:r>
      <w:r w:rsidRPr="003A4D00">
        <w:rPr>
          <w:noProof/>
          <w:lang w:val="en-US"/>
        </w:rPr>
        <w:t xml:space="preserve">array of strings in </w:t>
      </w:r>
      <w:r w:rsidR="00643C2F">
        <w:rPr>
          <w:noProof/>
          <w:lang w:val="en-US"/>
        </w:rPr>
        <w:t xml:space="preserve">the </w:t>
      </w:r>
      <w:r w:rsidRPr="003A4D00">
        <w:rPr>
          <w:noProof/>
          <w:lang w:val="en-US"/>
        </w:rPr>
        <w:t xml:space="preserve">format </w:t>
      </w:r>
      <w:r w:rsidRPr="003A4D00">
        <w:rPr>
          <w:rFonts w:ascii="Consolas" w:hAnsi="Consolas"/>
          <w:b/>
          <w:noProof/>
          <w:lang w:val="en-US"/>
        </w:rPr>
        <w:t>[direction, carNumber]</w:t>
      </w:r>
    </w:p>
    <w:p w14:paraId="1AE1840A" w14:textId="718FB9F0" w:rsidR="007758A7" w:rsidRDefault="00495F10" w:rsidP="00495F10">
      <w:pPr>
        <w:rPr>
          <w:b/>
          <w:noProof/>
          <w:lang w:val="en-US"/>
        </w:rPr>
      </w:pPr>
      <w:r w:rsidRPr="003A4D00">
        <w:rPr>
          <w:noProof/>
          <w:lang w:val="en-US"/>
        </w:rPr>
        <w:lastRenderedPageBreak/>
        <w:t>Print the output with all car numbers which are</w:t>
      </w:r>
      <w:r w:rsidR="002C55DA">
        <w:rPr>
          <w:noProof/>
          <w:lang w:val="en-US"/>
        </w:rPr>
        <w:t xml:space="preserve"> </w:t>
      </w:r>
      <w:r w:rsidR="001C2393">
        <w:rPr>
          <w:noProof/>
          <w:lang w:val="en-US"/>
        </w:rPr>
        <w:t>still currently</w:t>
      </w:r>
      <w:r w:rsidRPr="003A4D00">
        <w:rPr>
          <w:noProof/>
          <w:lang w:val="en-US"/>
        </w:rPr>
        <w:t xml:space="preserve"> in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parking lot </w:t>
      </w:r>
      <w:r w:rsidR="00E42D5A" w:rsidRPr="003A4D00">
        <w:rPr>
          <w:b/>
          <w:noProof/>
          <w:lang w:val="en-US"/>
        </w:rPr>
        <w:t xml:space="preserve">sorted in </w:t>
      </w:r>
      <w:r w:rsidR="00C05212">
        <w:rPr>
          <w:b/>
          <w:noProof/>
          <w:lang w:val="en-US"/>
        </w:rPr>
        <w:t>lexicographical order</w:t>
      </w:r>
      <w:r w:rsidR="00C05212">
        <w:rPr>
          <w:b/>
          <w:noProof/>
          <w:lang w:val="en-US"/>
        </w:rPr>
        <w:t xml:space="preserve">, </w:t>
      </w:r>
      <w:r w:rsidR="00E42D5A" w:rsidRPr="003A4D00">
        <w:rPr>
          <w:b/>
          <w:noProof/>
          <w:lang w:val="en-US"/>
        </w:rPr>
        <w:t xml:space="preserve">ascending by </w:t>
      </w:r>
      <w:r w:rsidR="0019124B">
        <w:rPr>
          <w:b/>
          <w:noProof/>
          <w:lang w:val="en-US"/>
        </w:rPr>
        <w:t xml:space="preserve">their </w:t>
      </w:r>
      <w:r w:rsidR="00393BA9">
        <w:rPr>
          <w:b/>
          <w:noProof/>
          <w:lang w:val="en-US"/>
        </w:rPr>
        <w:t xml:space="preserve">car </w:t>
      </w:r>
      <w:r w:rsidR="00E42D5A" w:rsidRPr="003A4D00">
        <w:rPr>
          <w:b/>
          <w:noProof/>
          <w:lang w:val="en-US"/>
        </w:rPr>
        <w:t>number</w:t>
      </w:r>
      <w:r w:rsidR="00C05212">
        <w:rPr>
          <w:b/>
          <w:noProof/>
          <w:lang w:val="en-US"/>
        </w:rPr>
        <w:t>.</w:t>
      </w:r>
    </w:p>
    <w:p w14:paraId="05D40641" w14:textId="77777777" w:rsidR="00DD246D" w:rsidRPr="003A4D00" w:rsidRDefault="00DD246D" w:rsidP="00DD246D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700"/>
      </w:tblGrid>
      <w:tr w:rsidR="00DD246D" w:rsidRPr="003A4D00" w14:paraId="470B5F88" w14:textId="77777777" w:rsidTr="00DD246D">
        <w:trPr>
          <w:trHeight w:val="277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08E3B" w14:textId="77777777" w:rsidR="00DD246D" w:rsidRPr="003A4D00" w:rsidRDefault="00DD246D" w:rsidP="00D02BA4">
            <w:pPr>
              <w:spacing w:after="0"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5D4420" w14:textId="77777777" w:rsidR="00DD246D" w:rsidRPr="003A4D00" w:rsidRDefault="00DD246D" w:rsidP="00D02BA4">
            <w:pPr>
              <w:spacing w:after="0"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DD246D" w:rsidRPr="003A4D00" w14:paraId="73855358" w14:textId="77777777" w:rsidTr="00DD246D">
        <w:trPr>
          <w:trHeight w:val="181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A1A7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['IN, CA2844AA',</w:t>
            </w:r>
          </w:p>
          <w:p w14:paraId="634C44A1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'IN, CA1234TA',</w:t>
            </w:r>
          </w:p>
          <w:p w14:paraId="7FF1C0D5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'OUT, CA2844AA',</w:t>
            </w:r>
          </w:p>
          <w:p w14:paraId="787F9E3E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'IN, CA9999TT',</w:t>
            </w:r>
          </w:p>
          <w:p w14:paraId="52E69BE5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'IN, CA2866HI',</w:t>
            </w:r>
          </w:p>
          <w:p w14:paraId="73F78544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'OUT, CA1234TA',</w:t>
            </w:r>
          </w:p>
          <w:p w14:paraId="79C0832D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'IN, CA2844AA',</w:t>
            </w:r>
          </w:p>
          <w:p w14:paraId="697550C1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'OUT, CA2866HI',</w:t>
            </w:r>
          </w:p>
          <w:p w14:paraId="54A7DC3F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'IN, CA9876HH',</w:t>
            </w:r>
          </w:p>
          <w:p w14:paraId="1A5CD16E" w14:textId="46B93873" w:rsidR="00DD246D" w:rsidRPr="003852E1" w:rsidRDefault="00DD246D" w:rsidP="00DD246D">
            <w:pPr>
              <w:spacing w:after="0"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'IN, CA2822UU']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EA19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CA2822UU</w:t>
            </w:r>
          </w:p>
          <w:p w14:paraId="72569C1E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CA2844AA</w:t>
            </w:r>
          </w:p>
          <w:p w14:paraId="7FB01F55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CA9876HH</w:t>
            </w:r>
          </w:p>
          <w:p w14:paraId="75DB2773" w14:textId="22AF0A93" w:rsidR="00DD246D" w:rsidRPr="003A4D00" w:rsidRDefault="00DD246D" w:rsidP="00DD246D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CA9999TT</w:t>
            </w:r>
          </w:p>
        </w:tc>
      </w:tr>
      <w:tr w:rsidR="00DD246D" w:rsidRPr="003A4D00" w14:paraId="4EB73A3D" w14:textId="77777777" w:rsidTr="00DD246D">
        <w:trPr>
          <w:trHeight w:val="181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0475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['IN, CA2844AA',</w:t>
            </w:r>
          </w:p>
          <w:p w14:paraId="0DB1F597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'IN, CA1234TA',</w:t>
            </w:r>
          </w:p>
          <w:p w14:paraId="7F2769B5" w14:textId="77777777" w:rsidR="00DD246D" w:rsidRPr="003A4D00" w:rsidRDefault="00DD246D" w:rsidP="00DD246D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'OUT, CA2844AA',</w:t>
            </w:r>
          </w:p>
          <w:p w14:paraId="19CB3A6C" w14:textId="260F4C60" w:rsidR="00DD246D" w:rsidRPr="003A4D00" w:rsidRDefault="00DD246D" w:rsidP="00DD246D">
            <w:pPr>
              <w:spacing w:after="0"/>
              <w:rPr>
                <w:rFonts w:ascii="Consolas" w:hAnsi="Consolas"/>
                <w:bCs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'OUT, CA1234TA']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F59C" w14:textId="7757D43D" w:rsidR="00DD246D" w:rsidRPr="003A4D00" w:rsidRDefault="00DD246D" w:rsidP="00DD246D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Parking Lot is Empty</w:t>
            </w:r>
          </w:p>
        </w:tc>
      </w:tr>
    </w:tbl>
    <w:p w14:paraId="463BF933" w14:textId="77777777" w:rsidR="00DD246D" w:rsidRPr="00CB4F6B" w:rsidRDefault="00DD246D" w:rsidP="00495F10">
      <w:pPr>
        <w:rPr>
          <w:b/>
          <w:noProof/>
          <w:lang w:val="en-US"/>
        </w:rPr>
      </w:pPr>
    </w:p>
    <w:p w14:paraId="2B75CE96" w14:textId="32FF20F3" w:rsidR="00495F10" w:rsidRPr="003A4D00" w:rsidRDefault="00EF1878" w:rsidP="00495F10">
      <w:pPr>
        <w:pStyle w:val="Heading2"/>
      </w:pPr>
      <w:r w:rsidRPr="003A4D00">
        <w:t>Party Time</w:t>
      </w:r>
    </w:p>
    <w:p w14:paraId="011A2E7C" w14:textId="07982A07" w:rsidR="009D2A51" w:rsidRDefault="00495F10" w:rsidP="00495F10">
      <w:pPr>
        <w:rPr>
          <w:lang w:val="en-US"/>
        </w:rPr>
      </w:pPr>
      <w:r w:rsidRPr="003A4D00">
        <w:rPr>
          <w:lang w:val="en-US"/>
        </w:rPr>
        <w:t xml:space="preserve">There is a party </w:t>
      </w:r>
      <w:r w:rsidR="009D2A51">
        <w:rPr>
          <w:lang w:val="en-US"/>
        </w:rPr>
        <w:t>at</w:t>
      </w:r>
      <w:r w:rsidRPr="003A4D00">
        <w:rPr>
          <w:lang w:val="en-US"/>
        </w:rPr>
        <w:t xml:space="preserve"> </w:t>
      </w:r>
      <w:proofErr w:type="spellStart"/>
      <w:r w:rsidRPr="003A4D00">
        <w:rPr>
          <w:lang w:val="en-US"/>
        </w:rPr>
        <w:t>SoftUni</w:t>
      </w:r>
      <w:proofErr w:type="spellEnd"/>
      <w:r w:rsidRPr="003A4D00">
        <w:rPr>
          <w:lang w:val="en-US"/>
        </w:rPr>
        <w:t xml:space="preserve">. Many guests are </w:t>
      </w:r>
      <w:proofErr w:type="gramStart"/>
      <w:r w:rsidR="00D95A22" w:rsidRPr="003A4D00">
        <w:rPr>
          <w:lang w:val="en-US"/>
        </w:rPr>
        <w:t>invited</w:t>
      </w:r>
      <w:proofErr w:type="gramEnd"/>
      <w:r w:rsidRPr="003A4D00">
        <w:rPr>
          <w:lang w:val="en-US"/>
        </w:rPr>
        <w:t xml:space="preserve"> and they are </w:t>
      </w:r>
      <w:r w:rsidRPr="009D2A51">
        <w:rPr>
          <w:b/>
          <w:lang w:val="en-US"/>
        </w:rPr>
        <w:t>two type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>: VIP and regular. When guest</w:t>
      </w:r>
      <w:r w:rsidR="009D2A51">
        <w:rPr>
          <w:lang w:val="en-US"/>
        </w:rPr>
        <w:t>s</w:t>
      </w:r>
      <w:r w:rsidRPr="003A4D00">
        <w:rPr>
          <w:lang w:val="en-US"/>
        </w:rPr>
        <w:t xml:space="preserve"> come</w:t>
      </w:r>
      <w:r w:rsidR="009D2A51">
        <w:rPr>
          <w:lang w:val="en-US"/>
        </w:rPr>
        <w:t xml:space="preserve"> to the party</w:t>
      </w:r>
      <w:r w:rsidRPr="003A4D00">
        <w:rPr>
          <w:lang w:val="en-US"/>
        </w:rPr>
        <w:t xml:space="preserve"> check if he/she </w:t>
      </w:r>
      <w:r w:rsidRPr="009D2A51">
        <w:rPr>
          <w:b/>
          <w:lang w:val="en-US"/>
        </w:rPr>
        <w:t>exist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 in any of</w:t>
      </w:r>
      <w:r w:rsidR="009D2A51">
        <w:rPr>
          <w:lang w:val="en-US"/>
        </w:rPr>
        <w:t xml:space="preserve"> the</w:t>
      </w:r>
      <w:r w:rsidRPr="003A4D00">
        <w:rPr>
          <w:lang w:val="en-US"/>
        </w:rPr>
        <w:t xml:space="preserve"> </w:t>
      </w:r>
      <w:r w:rsidRPr="009D2A51">
        <w:rPr>
          <w:b/>
          <w:lang w:val="en-US"/>
        </w:rPr>
        <w:t>two reservation lists</w:t>
      </w:r>
      <w:r w:rsidR="007A7ED3" w:rsidRPr="003A4D00">
        <w:rPr>
          <w:lang w:val="en-US"/>
        </w:rPr>
        <w:t xml:space="preserve">. </w:t>
      </w:r>
    </w:p>
    <w:p w14:paraId="618321B6" w14:textId="6475EB6A" w:rsidR="00495F10" w:rsidRPr="003A4D00" w:rsidRDefault="007A7ED3" w:rsidP="00495F10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  <w:r w:rsidR="003A4D00">
        <w:rPr>
          <w:lang w:val="en-US"/>
        </w:rPr>
        <w:t xml:space="preserve"> You will be given the list with the guests before you receive a command </w:t>
      </w:r>
      <w:r w:rsidR="003A4D00" w:rsidRPr="003A4D00">
        <w:rPr>
          <w:b/>
          <w:lang w:val="en-US"/>
        </w:rPr>
        <w:t>"PARTY"</w:t>
      </w:r>
    </w:p>
    <w:p w14:paraId="7EB13F6B" w14:textId="77777777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All reservation </w:t>
      </w:r>
      <w:r w:rsidRPr="003A4D00">
        <w:rPr>
          <w:b/>
          <w:lang w:val="en-US"/>
        </w:rPr>
        <w:t>numbers will be with 8 chars</w:t>
      </w:r>
    </w:p>
    <w:p w14:paraId="70DAF92F" w14:textId="06F7D6B1" w:rsidR="00495F10" w:rsidRPr="003A4D00" w:rsidRDefault="00495F10" w:rsidP="00495F10">
      <w:pPr>
        <w:rPr>
          <w:b/>
          <w:lang w:val="en-US"/>
        </w:rPr>
      </w:pPr>
      <w:r w:rsidRPr="003A4D00">
        <w:rPr>
          <w:lang w:val="en-US"/>
        </w:rPr>
        <w:t xml:space="preserve">All </w:t>
      </w:r>
      <w:r w:rsidRPr="003A4D00">
        <w:rPr>
          <w:b/>
          <w:lang w:val="en-US"/>
        </w:rPr>
        <w:t>VIP numbers start with digit</w:t>
      </w:r>
    </w:p>
    <w:p w14:paraId="1B967018" w14:textId="000C6AB6" w:rsidR="00495F10" w:rsidRPr="003A4D00" w:rsidRDefault="003A4D00" w:rsidP="00495F10">
      <w:pPr>
        <w:rPr>
          <w:lang w:val="en-US"/>
        </w:rPr>
      </w:pPr>
      <w:r>
        <w:rPr>
          <w:lang w:val="en-US"/>
        </w:rPr>
        <w:t xml:space="preserve">When you receive the command </w:t>
      </w:r>
      <w:r w:rsidRPr="003A4D00">
        <w:rPr>
          <w:b/>
          <w:lang w:val="en-US"/>
        </w:rPr>
        <w:t>"PARTY"</w:t>
      </w:r>
      <w:r w:rsidR="00495F10" w:rsidRPr="003A4D00">
        <w:rPr>
          <w:lang w:val="en-US"/>
        </w:rPr>
        <w:t xml:space="preserve"> </w:t>
      </w:r>
      <w:r>
        <w:rPr>
          <w:lang w:val="en-US"/>
        </w:rPr>
        <w:t>the</w:t>
      </w:r>
      <w:r w:rsidR="00495F10" w:rsidRPr="003A4D00">
        <w:rPr>
          <w:lang w:val="en-US"/>
        </w:rPr>
        <w:t xml:space="preserve"> guests start coming</w:t>
      </w:r>
      <w:r>
        <w:rPr>
          <w:lang w:val="en-US"/>
        </w:rPr>
        <w:t>.</w:t>
      </w:r>
    </w:p>
    <w:p w14:paraId="75571179" w14:textId="44B5621E" w:rsidR="00495F10" w:rsidRDefault="00495F10" w:rsidP="00495F10">
      <w:pPr>
        <w:rPr>
          <w:lang w:val="en-US"/>
        </w:rPr>
      </w:pPr>
      <w:r w:rsidRPr="003A4D00">
        <w:rPr>
          <w:lang w:val="en-US"/>
        </w:rPr>
        <w:t xml:space="preserve">Output all guest, who didn't come to the party (VIP must be first) </w:t>
      </w:r>
    </w:p>
    <w:p w14:paraId="7B786348" w14:textId="77777777" w:rsidR="00ED032F" w:rsidRPr="003A4D00" w:rsidRDefault="00ED032F" w:rsidP="00ED032F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2070"/>
        <w:gridCol w:w="2340"/>
        <w:gridCol w:w="2340"/>
      </w:tblGrid>
      <w:tr w:rsidR="00ED032F" w:rsidRPr="003A4D00" w14:paraId="1C701C18" w14:textId="7AA2B93E" w:rsidTr="00ED032F">
        <w:trPr>
          <w:trHeight w:val="277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85A9FB" w14:textId="77777777" w:rsidR="00ED032F" w:rsidRPr="003A4D00" w:rsidRDefault="00ED032F" w:rsidP="002D574A">
            <w:pPr>
              <w:spacing w:after="0"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6E085" w14:textId="77777777" w:rsidR="00ED032F" w:rsidRPr="003A4D00" w:rsidRDefault="00ED032F" w:rsidP="002D574A">
            <w:pPr>
              <w:spacing w:after="0"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26BEB2" w14:textId="2700B815" w:rsidR="00ED032F" w:rsidRPr="003A4D00" w:rsidRDefault="00ED032F" w:rsidP="002D574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A9789B" w14:textId="438CF817" w:rsidR="00ED032F" w:rsidRPr="003A4D00" w:rsidRDefault="00ED032F" w:rsidP="002D574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ED032F" w:rsidRPr="003A4D00" w14:paraId="52150B00" w14:textId="3384C087" w:rsidTr="00ED032F">
        <w:trPr>
          <w:trHeight w:val="181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693E" w14:textId="77777777" w:rsidR="00ED032F" w:rsidRPr="00BE332C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['7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IK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Yo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70B23714" w14:textId="77777777" w:rsidR="00ED032F" w:rsidRPr="00BE332C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'9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NoBUajQ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7FF7E602" w14:textId="77777777" w:rsidR="00ED032F" w:rsidRPr="00BE332C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8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vwPmE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643FE2B8" w14:textId="77777777" w:rsidR="00ED032F" w:rsidRPr="00BE332C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01E9A0C3" w14:textId="77777777" w:rsidR="00ED032F" w:rsidRPr="00BE332C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tSzE</w:t>
            </w:r>
            <w:proofErr w:type="spellEnd"/>
            <w:r w:rsidRPr="00BE332C">
              <w:rPr>
                <w:rFonts w:ascii="Consolas" w:hAnsi="Consolas"/>
                <w:bCs/>
                <w:sz w:val="22"/>
                <w:szCs w:val="22"/>
              </w:rPr>
              <w:t>5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7AC90C3D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'PARTY',</w:t>
            </w:r>
          </w:p>
          <w:p w14:paraId="0DE7713C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'9NoBUajQ',</w:t>
            </w:r>
          </w:p>
          <w:p w14:paraId="02EFB296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'Ce8vwPmE',</w:t>
            </w:r>
          </w:p>
          <w:p w14:paraId="40A2E947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21AA294C" w14:textId="77777777" w:rsidR="00ED032F" w:rsidRDefault="00ED032F" w:rsidP="00ED032F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  <w:p w14:paraId="4536C154" w14:textId="5612934F" w:rsidR="00ED032F" w:rsidRPr="00ED032F" w:rsidRDefault="00ED032F" w:rsidP="00ED032F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4ADD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428BD82D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7IK9Yo0h</w:t>
            </w:r>
          </w:p>
          <w:p w14:paraId="12EABB03" w14:textId="09F112AA" w:rsidR="00ED032F" w:rsidRPr="003A4D00" w:rsidRDefault="00ED032F" w:rsidP="00ED032F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tSzE5t0p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7251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['m8rfQBvl',</w:t>
            </w:r>
          </w:p>
          <w:p w14:paraId="540B7068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'fc1oZCE0',</w:t>
            </w:r>
          </w:p>
          <w:p w14:paraId="55E41DAC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B532BCC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'7ugX7bm0',</w:t>
            </w:r>
          </w:p>
          <w:p w14:paraId="30C4028F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'9CQBGUeJ',</w:t>
            </w:r>
          </w:p>
          <w:p w14:paraId="6AA2EC6E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'2FQZT3uC',</w:t>
            </w:r>
          </w:p>
          <w:p w14:paraId="075538EB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'dziNz78I',</w:t>
            </w:r>
          </w:p>
          <w:p w14:paraId="6B7533A2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A4ACAC3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2514685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'fPXNHpm1',</w:t>
            </w:r>
          </w:p>
          <w:p w14:paraId="330B588C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550D2FE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'B5yTkMQi',</w:t>
            </w:r>
          </w:p>
          <w:p w14:paraId="18BB35D7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'8N0FThqG',</w:t>
            </w:r>
          </w:p>
          <w:p w14:paraId="610D2B3B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'xys2FYzn',</w:t>
            </w:r>
          </w:p>
          <w:p w14:paraId="51406421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'MDzcM9ZK',</w:t>
            </w:r>
          </w:p>
          <w:p w14:paraId="2E4E1CD5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'PARTY',</w:t>
            </w:r>
          </w:p>
          <w:p w14:paraId="05B4DEDD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'2FQZT3uC',</w:t>
            </w:r>
          </w:p>
          <w:p w14:paraId="06D682B4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'dziNz78I',</w:t>
            </w:r>
          </w:p>
          <w:p w14:paraId="6E60F2A1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848F005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12CA816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'fPXNHpm1',</w:t>
            </w:r>
          </w:p>
          <w:p w14:paraId="69393DA4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3FE9AC3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'B5yTkMQi',</w:t>
            </w:r>
          </w:p>
          <w:p w14:paraId="6984110A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'8N0FThqG',</w:t>
            </w:r>
          </w:p>
          <w:p w14:paraId="0A8EA38C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'm8rfQBvl',</w:t>
            </w:r>
          </w:p>
          <w:p w14:paraId="1D24EF74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'fc1oZCE0',</w:t>
            </w:r>
          </w:p>
          <w:p w14:paraId="2D02F475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proofErr w:type="spellEnd"/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568F2A3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'7ugX7bm0',</w:t>
            </w:r>
          </w:p>
          <w:p w14:paraId="063131A8" w14:textId="77777777" w:rsidR="00ED032F" w:rsidRPr="003A4D00" w:rsidRDefault="00ED032F" w:rsidP="00B40F03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'9CQBGUeJ'</w:t>
            </w:r>
          </w:p>
          <w:p w14:paraId="4749A666" w14:textId="284AB6BA" w:rsidR="00ED032F" w:rsidRPr="003A4D00" w:rsidRDefault="00ED032F" w:rsidP="00B40F0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349E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749769F6" w14:textId="7777777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xys2FYzn</w:t>
            </w:r>
          </w:p>
          <w:p w14:paraId="06DADC4E" w14:textId="6FC8F707" w:rsidR="00ED032F" w:rsidRPr="003A4D00" w:rsidRDefault="00ED032F" w:rsidP="00ED032F">
            <w:pPr>
              <w:spacing w:after="0"/>
              <w:rPr>
                <w:rFonts w:ascii="Consolas" w:hAnsi="Consolas"/>
                <w:bCs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MDzcM9ZK</w:t>
            </w:r>
          </w:p>
        </w:tc>
      </w:tr>
    </w:tbl>
    <w:p w14:paraId="0CB987D3" w14:textId="77777777" w:rsidR="00ED032F" w:rsidRPr="00ED032F" w:rsidRDefault="00ED032F" w:rsidP="00ED032F">
      <w:pPr>
        <w:rPr>
          <w:lang w:val="en-US"/>
        </w:rPr>
      </w:pPr>
    </w:p>
    <w:p w14:paraId="0C1BD4E7" w14:textId="0B05623D" w:rsidR="00ED032F" w:rsidRPr="00ED032F" w:rsidRDefault="00ED032F" w:rsidP="00ED032F">
      <w:pPr>
        <w:pStyle w:val="Heading2"/>
      </w:pPr>
      <w:r w:rsidRPr="003A4D00">
        <w:t>Card Game</w:t>
      </w:r>
    </w:p>
    <w:p w14:paraId="531F3F1B" w14:textId="1A53637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You are given a sequence of people and for every person what cards he draws from the deck. The input will be </w:t>
      </w:r>
      <w:r w:rsidRPr="0029376F">
        <w:rPr>
          <w:b/>
          <w:lang w:val="en-US"/>
        </w:rPr>
        <w:t>array of strings</w:t>
      </w:r>
      <w:r w:rsidRPr="003A4D00">
        <w:rPr>
          <w:lang w:val="en-US"/>
        </w:rPr>
        <w:t>. Each string will be in format:</w:t>
      </w:r>
    </w:p>
    <w:p w14:paraId="70C4C81F" w14:textId="77777777" w:rsidR="00EF1878" w:rsidRPr="003A4D00" w:rsidRDefault="00EF1878" w:rsidP="00EF1878">
      <w:pPr>
        <w:jc w:val="both"/>
        <w:rPr>
          <w:b/>
          <w:lang w:val="en-US"/>
        </w:rPr>
      </w:pPr>
      <w:r w:rsidRPr="003A4D00">
        <w:rPr>
          <w:b/>
          <w:bCs/>
          <w:lang w:val="en-US"/>
        </w:rPr>
        <w:t>{</w:t>
      </w:r>
      <w:proofErr w:type="spellStart"/>
      <w:r w:rsidRPr="003A4D00">
        <w:rPr>
          <w:b/>
          <w:bCs/>
          <w:lang w:val="en-US"/>
        </w:rPr>
        <w:t>personName</w:t>
      </w:r>
      <w:proofErr w:type="spellEnd"/>
      <w:r w:rsidRPr="003A4D00">
        <w:rPr>
          <w:b/>
          <w:bCs/>
          <w:lang w:val="en-US"/>
        </w:rPr>
        <w:t xml:space="preserve">}: {PT, PT, </w:t>
      </w:r>
      <w:proofErr w:type="gramStart"/>
      <w:r w:rsidRPr="003A4D00">
        <w:rPr>
          <w:b/>
          <w:bCs/>
          <w:lang w:val="en-US"/>
        </w:rPr>
        <w:t>PT,…</w:t>
      </w:r>
      <w:proofErr w:type="gramEnd"/>
      <w:r w:rsidRPr="003A4D00">
        <w:rPr>
          <w:b/>
          <w:bCs/>
          <w:lang w:val="en-US"/>
        </w:rPr>
        <w:t xml:space="preserve"> PT}</w:t>
      </w:r>
    </w:p>
    <w:p w14:paraId="483E3AE2" w14:textId="51A6D67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Where P (2, 3, 4, 5, 6, 7, 8, 9, 10, J, Q, K, A) is the power of the card and T (S, H, D, C) is the type. The name can contain any ASCII symbol except </w:t>
      </w:r>
      <w:r w:rsidRPr="003A4D00">
        <w:rPr>
          <w:b/>
          <w:lang w:val="en-US"/>
        </w:rPr>
        <w:t>':'</w:t>
      </w:r>
      <w:r w:rsidRPr="003A4D00">
        <w:rPr>
          <w:lang w:val="en-US"/>
        </w:rPr>
        <w:t>. The input will always be valid and in the format described, there is no need to check it.</w:t>
      </w:r>
    </w:p>
    <w:p w14:paraId="1665C00E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A single person </w:t>
      </w:r>
      <w:r w:rsidRPr="003A4D00">
        <w:rPr>
          <w:u w:val="single"/>
          <w:lang w:val="en-US"/>
        </w:rPr>
        <w:t>cannot have more than one</w:t>
      </w:r>
      <w:r w:rsidRPr="003A4D00">
        <w:rPr>
          <w:lang w:val="en-US"/>
        </w:rPr>
        <w:t xml:space="preserve"> card with the same power and type, if he draws such a </w:t>
      </w:r>
      <w:proofErr w:type="gramStart"/>
      <w:r w:rsidRPr="003A4D00">
        <w:rPr>
          <w:lang w:val="en-US"/>
        </w:rPr>
        <w:t>card</w:t>
      </w:r>
      <w:proofErr w:type="gramEnd"/>
      <w:r w:rsidRPr="003A4D00">
        <w:rPr>
          <w:lang w:val="en-US"/>
        </w:rPr>
        <w:t xml:space="preserve"> he discards it. The people are playing with </w:t>
      </w:r>
      <w:r w:rsidRPr="003A4D00">
        <w:rPr>
          <w:u w:val="single"/>
          <w:lang w:val="en-US"/>
        </w:rPr>
        <w:t>multiple decks</w:t>
      </w:r>
      <w:r w:rsidRPr="003A4D00">
        <w:rPr>
          <w:lang w:val="en-US"/>
        </w:rPr>
        <w:t xml:space="preserve">. Each card has a value that is calculated by the power multiplied by the type. Powers </w:t>
      </w:r>
      <w:r w:rsidRPr="003A4D00">
        <w:rPr>
          <w:b/>
          <w:lang w:val="en-US"/>
        </w:rPr>
        <w:t>2 to 10</w:t>
      </w:r>
      <w:r w:rsidRPr="003A4D00">
        <w:rPr>
          <w:lang w:val="en-US"/>
        </w:rPr>
        <w:t xml:space="preserve"> have the same value and </w:t>
      </w:r>
      <w:r w:rsidRPr="003A4D00">
        <w:rPr>
          <w:b/>
          <w:lang w:val="en-US"/>
        </w:rPr>
        <w:t>J to A</w:t>
      </w:r>
      <w:r w:rsidRPr="003A4D00">
        <w:rPr>
          <w:lang w:val="en-US"/>
        </w:rPr>
        <w:t xml:space="preserve"> are </w:t>
      </w:r>
      <w:r w:rsidRPr="003A4D00">
        <w:rPr>
          <w:b/>
          <w:lang w:val="en-US"/>
        </w:rPr>
        <w:t>11 to 14</w:t>
      </w:r>
      <w:r w:rsidRPr="003A4D00">
        <w:rPr>
          <w:lang w:val="en-US"/>
        </w:rPr>
        <w:t>. Types are mapped to multipliers the following way (</w:t>
      </w:r>
      <w:r w:rsidRPr="003A4D00">
        <w:rPr>
          <w:b/>
          <w:lang w:val="en-US"/>
        </w:rPr>
        <w:t>S -&gt; 4, H-&gt; 3, D -&gt; 2, C -&gt; 1</w:t>
      </w:r>
      <w:r w:rsidRPr="003A4D00">
        <w:rPr>
          <w:lang w:val="en-US"/>
        </w:rPr>
        <w:t>).</w:t>
      </w:r>
    </w:p>
    <w:p w14:paraId="5885854B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>Finally print out the total value each player has in his hand in the format:</w:t>
      </w:r>
    </w:p>
    <w:p w14:paraId="297B7284" w14:textId="7D07695B" w:rsidR="007758A7" w:rsidRDefault="00EF1878" w:rsidP="00EF1878">
      <w:pPr>
        <w:jc w:val="both"/>
        <w:rPr>
          <w:b/>
          <w:bCs/>
          <w:lang w:val="en-US"/>
        </w:rPr>
      </w:pPr>
      <w:r w:rsidRPr="003A4D00">
        <w:rPr>
          <w:b/>
          <w:bCs/>
          <w:lang w:val="en-US"/>
        </w:rPr>
        <w:t>{</w:t>
      </w:r>
      <w:proofErr w:type="spellStart"/>
      <w:r w:rsidRPr="003A4D00">
        <w:rPr>
          <w:b/>
          <w:bCs/>
          <w:lang w:val="en-US"/>
        </w:rPr>
        <w:t>personName</w:t>
      </w:r>
      <w:proofErr w:type="spellEnd"/>
      <w:r w:rsidRPr="003A4D00">
        <w:rPr>
          <w:b/>
          <w:bCs/>
          <w:lang w:val="en-US"/>
        </w:rPr>
        <w:t>}: {value}</w:t>
      </w:r>
    </w:p>
    <w:p w14:paraId="2CF094C7" w14:textId="77777777" w:rsidR="001919AB" w:rsidRPr="00CB4F6B" w:rsidRDefault="001919AB" w:rsidP="00EF1878">
      <w:pPr>
        <w:jc w:val="both"/>
        <w:rPr>
          <w:b/>
          <w:bCs/>
          <w:lang w:val="en-US"/>
        </w:rPr>
      </w:pPr>
      <w:bookmarkStart w:id="0" w:name="_GoBack"/>
      <w:bookmarkEnd w:id="0"/>
    </w:p>
    <w:p w14:paraId="549F7831" w14:textId="74AF1D64" w:rsidR="00540454" w:rsidRPr="001919AB" w:rsidRDefault="00EF1878" w:rsidP="001919AB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9D2A51" w:rsidRPr="003A4D00" w14:paraId="233E49FA" w14:textId="77777777" w:rsidTr="009D2A5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7DF41A4F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18A23E57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9D2A51" w:rsidRPr="003A4D00" w14:paraId="58C5BA03" w14:textId="77777777" w:rsidTr="009D2A5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6414A9D3" w14:textId="77777777" w:rsidR="00E313C7" w:rsidRDefault="009D2A51" w:rsidP="00B40F03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</w:p>
          <w:p w14:paraId="27A8C268" w14:textId="07C3E8A9" w:rsidR="009D2A51" w:rsidRPr="003A4D00" w:rsidRDefault="009D2A51" w:rsidP="00B40F03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2C, 4H, 9H, AS, QS',</w:t>
            </w:r>
          </w:p>
          <w:p w14:paraId="1036C74E" w14:textId="2EAC4CCD" w:rsidR="009D2A51" w:rsidRPr="003A4D00" w:rsidRDefault="009D2A51" w:rsidP="00B40F03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3H, 10S, JC, KD, 5S, 10S',</w:t>
            </w:r>
          </w:p>
          <w:p w14:paraId="2088C5AB" w14:textId="196FFB5E" w:rsidR="009D2A51" w:rsidRPr="003A4D00" w:rsidRDefault="009D2A51" w:rsidP="00B40F03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QS, QD',</w:t>
            </w:r>
          </w:p>
          <w:p w14:paraId="3A13EBCA" w14:textId="2FA50E23" w:rsidR="009D2A51" w:rsidRPr="003A4D00" w:rsidRDefault="009D2A51" w:rsidP="00B40F03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Tomas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6H, 7S, KC, KD, 5S, 10C',</w:t>
            </w:r>
          </w:p>
          <w:p w14:paraId="294986D7" w14:textId="540AE816" w:rsidR="009D2A51" w:rsidRPr="003A4D00" w:rsidRDefault="009D2A51" w:rsidP="00B40F03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Andrea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QH, QC, JS, JD, JC',</w:t>
            </w:r>
          </w:p>
          <w:p w14:paraId="01C1492E" w14:textId="77777777" w:rsidR="00E313C7" w:rsidRDefault="009D2A51" w:rsidP="00B40F03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 w:cs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: JD, JD, JD, JD, JD, JD'</w:t>
            </w:r>
          </w:p>
          <w:p w14:paraId="04C6B383" w14:textId="6F211C83" w:rsidR="009D2A51" w:rsidRPr="003A4D00" w:rsidRDefault="009D2A51" w:rsidP="00B40F03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55E14E0E" w14:textId="7CB4A3AF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: 167</w:t>
            </w:r>
          </w:p>
          <w:p w14:paraId="3F7C4208" w14:textId="7A1FDCBB" w:rsidR="009D2A51" w:rsidRPr="003A4D00" w:rsidRDefault="00753DAD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Tomas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175</w:t>
            </w:r>
          </w:p>
          <w:p w14:paraId="1CFE09AC" w14:textId="5A216A94" w:rsidR="009D2A51" w:rsidRPr="003A4D00" w:rsidRDefault="00753DAD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Andrea</w:t>
            </w:r>
            <w:r w:rsidR="009D2A51" w:rsidRPr="003A4D00">
              <w:rPr>
                <w:rFonts w:ascii="Consolas" w:hAnsi="Consolas"/>
                <w:sz w:val="22"/>
                <w:szCs w:val="22"/>
                <w:lang w:val="en-US"/>
              </w:rPr>
              <w:t>: 197</w:t>
            </w:r>
          </w:p>
        </w:tc>
      </w:tr>
    </w:tbl>
    <w:p w14:paraId="7B3317A7" w14:textId="77777777" w:rsidR="009D2A51" w:rsidRPr="009D2A51" w:rsidRDefault="009D2A51" w:rsidP="009D2A51">
      <w:pPr>
        <w:rPr>
          <w:lang w:val="en-US" w:eastAsia="ja-JP"/>
        </w:rPr>
      </w:pPr>
    </w:p>
    <w:p w14:paraId="25286A3E" w14:textId="03C05466" w:rsidR="00EF1878" w:rsidRPr="003A4D00" w:rsidRDefault="00775F87" w:rsidP="00775F87">
      <w:pPr>
        <w:pStyle w:val="Heading2"/>
      </w:pPr>
      <w:r w:rsidRPr="003A4D00">
        <w:t>Travel Time</w:t>
      </w:r>
    </w:p>
    <w:p w14:paraId="3946613B" w14:textId="001E11AE" w:rsidR="00775F87" w:rsidRPr="003A4D00" w:rsidRDefault="00CB4F6B" w:rsidP="00775F87">
      <w:pPr>
        <w:rPr>
          <w:lang w:val="en-US"/>
        </w:rPr>
      </w:pPr>
      <w:r>
        <w:rPr>
          <w:lang w:val="en-US"/>
        </w:rPr>
        <w:t xml:space="preserve">Write a function </w:t>
      </w:r>
      <w:r w:rsidR="00775F87" w:rsidRPr="003A4D00">
        <w:rPr>
          <w:lang w:val="en-US"/>
        </w:rPr>
        <w:t xml:space="preserve">that </w:t>
      </w:r>
      <w:r w:rsidR="00775F87" w:rsidRPr="003A4D00">
        <w:rPr>
          <w:b/>
          <w:lang w:val="en-US"/>
        </w:rPr>
        <w:t>collects</w:t>
      </w:r>
      <w:r w:rsidR="00775F87" w:rsidRPr="003A4D00">
        <w:rPr>
          <w:lang w:val="en-US"/>
        </w:rPr>
        <w:t xml:space="preserve"> and </w:t>
      </w:r>
      <w:r w:rsidR="00775F87" w:rsidRPr="003A4D00">
        <w:rPr>
          <w:b/>
          <w:lang w:val="en-US"/>
        </w:rPr>
        <w:t xml:space="preserve">orders </w:t>
      </w:r>
      <w:r w:rsidR="00775F87" w:rsidRPr="003A4D00">
        <w:rPr>
          <w:lang w:val="en-US"/>
        </w:rPr>
        <w:t>information about traveling destinations.</w:t>
      </w:r>
    </w:p>
    <w:p w14:paraId="5C0CF491" w14:textId="39A0A72C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As </w:t>
      </w:r>
      <w:r w:rsidR="00CA2C38" w:rsidRPr="003A4D00">
        <w:rPr>
          <w:b/>
          <w:lang w:val="en-US"/>
        </w:rPr>
        <w:t>input,</w:t>
      </w:r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</w:p>
    <w:p w14:paraId="780F3A3C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>Each string will consist of the following information with format:</w:t>
      </w:r>
    </w:p>
    <w:p w14:paraId="7B3A0EA6" w14:textId="432715A4" w:rsidR="00775F87" w:rsidRPr="003A4D00" w:rsidRDefault="00775F87" w:rsidP="00775F87">
      <w:pPr>
        <w:pStyle w:val="Code"/>
        <w:contextualSpacing/>
        <w:rPr>
          <w:rFonts w:asciiTheme="minorHAnsi" w:hAnsiTheme="minorHAnsi"/>
          <w:b w:val="0"/>
          <w:noProof w:val="0"/>
          <w:lang w:val="en-US"/>
        </w:rPr>
      </w:pPr>
      <w:r w:rsidRPr="003A4D00">
        <w:rPr>
          <w:lang w:val="en-US"/>
        </w:rPr>
        <w:t>"Country name &gt; Town name &gt; Travel cost"</w:t>
      </w:r>
    </w:p>
    <w:p w14:paraId="7D50E412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>Country name will be unique string, Town name will also be unique string, Travel cost will be a number.</w:t>
      </w:r>
    </w:p>
    <w:p w14:paraId="234A8ACA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 xml:space="preserve">If you receive </w:t>
      </w:r>
      <w:r w:rsidRPr="003A4D00">
        <w:rPr>
          <w:rFonts w:asciiTheme="minorHAnsi" w:hAnsiTheme="minorHAnsi" w:cstheme="minorHAnsi"/>
          <w:lang w:val="en-US"/>
        </w:rPr>
        <w:t>the same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Town name twice, you should keep the </w:t>
      </w:r>
      <w:r w:rsidRPr="003A4D00">
        <w:rPr>
          <w:rFonts w:asciiTheme="minorHAnsi" w:hAnsiTheme="minorHAnsi" w:cstheme="minorHAnsi"/>
          <w:lang w:val="en-US"/>
        </w:rPr>
        <w:t>cheapest</w:t>
      </w:r>
      <w:r w:rsidRPr="003A4D00">
        <w:rPr>
          <w:rFonts w:asciiTheme="minorHAnsi" w:hAnsiTheme="minorHAnsi" w:cstheme="minorHAnsi"/>
          <w:b w:val="0"/>
          <w:lang w:val="en-US"/>
        </w:rPr>
        <w:t xml:space="preserve"> offer. </w:t>
      </w:r>
      <w:r w:rsidRPr="003A4D00">
        <w:rPr>
          <w:rFonts w:asciiTheme="minorHAnsi" w:hAnsiTheme="minorHAnsi" w:cstheme="minorHAnsi"/>
          <w:lang w:val="en-US"/>
        </w:rPr>
        <w:t>Have in mind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that one Country may have </w:t>
      </w:r>
      <w:r w:rsidRPr="003A4D00">
        <w:rPr>
          <w:rFonts w:asciiTheme="minorHAnsi" w:hAnsiTheme="minorHAnsi" w:cstheme="minorHAnsi"/>
          <w:lang w:val="en-US"/>
        </w:rPr>
        <w:t xml:space="preserve">several </w:t>
      </w:r>
      <w:r w:rsidRPr="003A4D00">
        <w:rPr>
          <w:rFonts w:asciiTheme="minorHAnsi" w:hAnsiTheme="minorHAnsi" w:cstheme="minorHAnsi"/>
          <w:b w:val="0"/>
          <w:lang w:val="en-US"/>
        </w:rPr>
        <w:t>Towns to visit.</w:t>
      </w:r>
    </w:p>
    <w:p w14:paraId="4F9B7B93" w14:textId="31752881" w:rsidR="00775F87" w:rsidRPr="003A4D00" w:rsidRDefault="00775F87" w:rsidP="00CE4FBD">
      <w:pPr>
        <w:rPr>
          <w:lang w:val="en-US"/>
        </w:rPr>
      </w:pPr>
      <w:r w:rsidRPr="003A4D00">
        <w:rPr>
          <w:lang w:val="en-US"/>
        </w:rPr>
        <w:t xml:space="preserve">After you finish the organizational part, you need to let </w:t>
      </w:r>
      <w:r w:rsidR="00753DAD">
        <w:rPr>
          <w:lang w:val="en-US"/>
        </w:rPr>
        <w:t>Steven</w:t>
      </w:r>
      <w:r w:rsidRPr="003A4D00">
        <w:rPr>
          <w:lang w:val="en-US"/>
        </w:rPr>
        <w:t xml:space="preserve"> know which des</w:t>
      </w:r>
      <w:r w:rsidR="0029376F">
        <w:rPr>
          <w:lang w:val="en-US"/>
        </w:rPr>
        <w:t xml:space="preserve">tination point to visit first. </w:t>
      </w:r>
      <w:r w:rsidRPr="003A4D00">
        <w:rPr>
          <w:lang w:val="en-US"/>
        </w:rPr>
        <w:t xml:space="preserve">The order will be as follows:  First sort Country names </w:t>
      </w:r>
      <w:r w:rsidRPr="003A4D00">
        <w:rPr>
          <w:b/>
          <w:lang w:val="en-US"/>
        </w:rPr>
        <w:t xml:space="preserve">alphabetically </w:t>
      </w:r>
      <w:r w:rsidRPr="003A4D00">
        <w:rPr>
          <w:lang w:val="en-US"/>
        </w:rPr>
        <w:t xml:space="preserve">and then sort by </w:t>
      </w:r>
      <w:r w:rsidRPr="003A4D00">
        <w:rPr>
          <w:b/>
          <w:lang w:val="en-US"/>
        </w:rPr>
        <w:t>lowest</w:t>
      </w:r>
      <w:r w:rsidRPr="003A4D00">
        <w:rPr>
          <w:lang w:val="en-US"/>
        </w:rPr>
        <w:t xml:space="preserve"> Travel cost.</w:t>
      </w:r>
    </w:p>
    <w:p w14:paraId="1AE086F4" w14:textId="77777777" w:rsidR="00775F87" w:rsidRDefault="00775F87" w:rsidP="00775F87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540454" w:rsidRPr="00540454" w14:paraId="2FB4587B" w14:textId="77777777" w:rsidTr="0054045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22A7A20" w14:textId="77777777" w:rsidR="00540454" w:rsidRPr="00540454" w:rsidRDefault="00540454" w:rsidP="00540454">
            <w:pPr>
              <w:spacing w:after="0"/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540454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29BD7D9" w14:textId="77777777" w:rsidR="00540454" w:rsidRPr="00540454" w:rsidRDefault="00540454" w:rsidP="00540454">
            <w:pPr>
              <w:spacing w:after="0"/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540454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40454" w:rsidRPr="003A4D00" w14:paraId="193A4781" w14:textId="77777777" w:rsidTr="0054045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CF62C41" w14:textId="6859AFF6" w:rsidR="00540454" w:rsidRPr="008E1EA0" w:rsidRDefault="00540454" w:rsidP="00B40F03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[</w:t>
            </w:r>
          </w:p>
          <w:p w14:paraId="4C0DEDF7" w14:textId="1B0CA656" w:rsidR="00540454" w:rsidRPr="008E1EA0" w:rsidRDefault="00540454" w:rsidP="00B40F03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</w:t>
            </w:r>
            <w:proofErr w:type="spellStart"/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Bulgaria</w:t>
            </w:r>
            <w:proofErr w:type="spellEnd"/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 xml:space="preserve"> &gt; Sofia &gt; 500",</w:t>
            </w:r>
          </w:p>
          <w:p w14:paraId="4D6EFB5D" w14:textId="77777777" w:rsidR="00540454" w:rsidRPr="008E1EA0" w:rsidRDefault="00540454" w:rsidP="00B40F03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</w:t>
            </w:r>
            <w:proofErr w:type="spellStart"/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Bulgaria</w:t>
            </w:r>
            <w:proofErr w:type="spellEnd"/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 xml:space="preserve"> &gt; Sopot &gt; 800",</w:t>
            </w:r>
          </w:p>
          <w:p w14:paraId="35AE086F" w14:textId="77777777" w:rsidR="00540454" w:rsidRPr="008E1EA0" w:rsidRDefault="00540454" w:rsidP="00B40F03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  <w:r w:rsidRPr="008E1EA0">
              <w:rPr>
                <w:rFonts w:ascii="Consolas" w:hAnsi="Consolas"/>
                <w:sz w:val="22"/>
                <w:szCs w:val="22"/>
                <w:lang w:val="fr-FR"/>
              </w:rPr>
              <w:t>"France &gt; Paris &gt; 2000",</w:t>
            </w:r>
          </w:p>
          <w:p w14:paraId="70866882" w14:textId="77777777" w:rsidR="00540454" w:rsidRPr="00540454" w:rsidRDefault="00540454" w:rsidP="00B40F03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"Albania &gt; Tirana &gt; 1000",</w:t>
            </w:r>
          </w:p>
          <w:p w14:paraId="306D3366" w14:textId="77777777" w:rsidR="00540454" w:rsidRPr="00540454" w:rsidRDefault="00540454" w:rsidP="00B40F03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"Bulgaria &gt; Sofia &gt; 200"</w:t>
            </w:r>
          </w:p>
          <w:p w14:paraId="33A74BC5" w14:textId="4F55FA39" w:rsidR="00540454" w:rsidRPr="00540454" w:rsidRDefault="00540454" w:rsidP="00B40F03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5823956E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Albania -&gt; Tirana -&gt; 1000</w:t>
            </w:r>
          </w:p>
          <w:p w14:paraId="68287C1E" w14:textId="77777777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Bulgaria -&gt; Sofia -&gt; 200 Sopot -&gt; 800</w:t>
            </w:r>
          </w:p>
          <w:p w14:paraId="65F23DD0" w14:textId="742E7EF6" w:rsidR="00540454" w:rsidRPr="00540454" w:rsidRDefault="00540454" w:rsidP="00540454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540454">
              <w:rPr>
                <w:rFonts w:ascii="Consolas" w:hAnsi="Consolas"/>
                <w:sz w:val="22"/>
                <w:szCs w:val="22"/>
                <w:lang w:val="en-US"/>
              </w:rPr>
              <w:t>France -&gt; Paris -&gt; 2000</w:t>
            </w:r>
          </w:p>
        </w:tc>
      </w:tr>
    </w:tbl>
    <w:p w14:paraId="04728AE0" w14:textId="77777777" w:rsidR="00775F87" w:rsidRPr="003A4D00" w:rsidRDefault="00775F87" w:rsidP="00775F87">
      <w:pPr>
        <w:rPr>
          <w:lang w:val="en-US"/>
        </w:rPr>
      </w:pPr>
    </w:p>
    <w:p w14:paraId="09004664" w14:textId="36720BEA" w:rsidR="00356840" w:rsidRPr="003A4D00" w:rsidRDefault="00356840" w:rsidP="00356840">
      <w:pPr>
        <w:pStyle w:val="Heading2"/>
      </w:pPr>
      <w:r w:rsidRPr="003A4D00">
        <w:lastRenderedPageBreak/>
        <w:t>Company Users</w:t>
      </w:r>
    </w:p>
    <w:p w14:paraId="6A992AFD" w14:textId="57AFF179" w:rsidR="00356840" w:rsidRPr="003A4D00" w:rsidRDefault="00356840" w:rsidP="00B40F03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Write a function which keeps information about companies and their employees. </w:t>
      </w:r>
    </w:p>
    <w:p w14:paraId="111322C0" w14:textId="05488824" w:rsidR="00356840" w:rsidRPr="003A4D00" w:rsidRDefault="00356840" w:rsidP="00B40F03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You will receive </w:t>
      </w:r>
      <w:r w:rsidRPr="003A4D00">
        <w:rPr>
          <w:rFonts w:asciiTheme="minorHAnsi" w:hAnsiTheme="minorHAnsi" w:cstheme="minorHAnsi"/>
          <w:b/>
          <w:lang w:val="en-US"/>
        </w:rPr>
        <w:t>array of strings</w:t>
      </w:r>
      <w:r w:rsidRPr="003A4D00">
        <w:rPr>
          <w:rFonts w:asciiTheme="minorHAnsi" w:hAnsiTheme="minorHAnsi" w:cstheme="minorHAnsi"/>
          <w:lang w:val="en-US"/>
        </w:rPr>
        <w:t xml:space="preserve"> containing </w:t>
      </w:r>
      <w:r w:rsidRPr="003A4D00">
        <w:rPr>
          <w:rStyle w:val="Strong"/>
          <w:rFonts w:asciiTheme="minorHAnsi" w:hAnsiTheme="minorHAnsi" w:cstheme="minorHAnsi"/>
          <w:lang w:val="en-US"/>
        </w:rPr>
        <w:t>company</w:t>
      </w:r>
      <w:r w:rsidRPr="003A4D00">
        <w:rPr>
          <w:rFonts w:asciiTheme="minorHAnsi" w:hAnsiTheme="minorHAnsi" w:cstheme="minorHAnsi"/>
          <w:lang w:val="en-US"/>
        </w:rPr>
        <w:t xml:space="preserve"> </w:t>
      </w:r>
      <w:r w:rsidRPr="003A4D00">
        <w:rPr>
          <w:rFonts w:asciiTheme="minorHAnsi" w:hAnsiTheme="minorHAnsi" w:cstheme="minorHAnsi"/>
          <w:b/>
          <w:lang w:val="en-US"/>
        </w:rPr>
        <w:t>name</w:t>
      </w:r>
      <w:r w:rsidRPr="003A4D00">
        <w:rPr>
          <w:rFonts w:asciiTheme="minorHAnsi" w:hAnsiTheme="minorHAnsi" w:cstheme="minorHAnsi"/>
          <w:lang w:val="en-US"/>
        </w:rPr>
        <w:t xml:space="preserve"> and </w:t>
      </w:r>
      <w:r w:rsidRPr="003A4D00">
        <w:rPr>
          <w:rFonts w:asciiTheme="minorHAnsi" w:hAnsiTheme="minorHAnsi" w:cstheme="minorHAnsi"/>
          <w:b/>
          <w:lang w:val="en-US"/>
        </w:rPr>
        <w:t>employee's id</w:t>
      </w:r>
      <w:r w:rsidR="00A34DEB">
        <w:rPr>
          <w:rFonts w:asciiTheme="minorHAnsi" w:hAnsiTheme="minorHAnsi" w:cstheme="minorHAnsi"/>
          <w:b/>
          <w:lang w:val="en-US"/>
        </w:rPr>
        <w:t xml:space="preserve">. </w:t>
      </w:r>
      <w:r w:rsidRPr="003A4D00">
        <w:rPr>
          <w:rFonts w:asciiTheme="minorHAnsi" w:hAnsiTheme="minorHAnsi" w:cstheme="minorHAnsi"/>
          <w:lang w:val="en-US"/>
        </w:rPr>
        <w:t>Add each employee to the given company. Keep in mind that a company cannot have two employees with the same id.</w:t>
      </w:r>
    </w:p>
    <w:p w14:paraId="2628D660" w14:textId="77777777" w:rsidR="00356840" w:rsidRPr="003A4D00" w:rsidRDefault="00356840" w:rsidP="00B40F03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When you finish reading data, </w:t>
      </w:r>
      <w:r w:rsidRPr="003A4D00">
        <w:rPr>
          <w:rStyle w:val="Strong"/>
          <w:rFonts w:asciiTheme="minorHAnsi" w:hAnsiTheme="minorHAnsi" w:cstheme="minorHAnsi"/>
          <w:lang w:val="en-US"/>
        </w:rPr>
        <w:t>order the companies by the name in ascending order</w:t>
      </w:r>
      <w:r w:rsidRPr="003A4D00">
        <w:rPr>
          <w:rFonts w:asciiTheme="minorHAnsi" w:hAnsiTheme="minorHAnsi" w:cstheme="minorHAnsi"/>
          <w:lang w:val="en-US"/>
        </w:rPr>
        <w:t xml:space="preserve">. </w:t>
      </w:r>
    </w:p>
    <w:p w14:paraId="07B4E450" w14:textId="77777777" w:rsidR="00356840" w:rsidRPr="003A4D00" w:rsidRDefault="00356840" w:rsidP="00B40F03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Print the company name and each employee's id in the following format:</w:t>
      </w:r>
    </w:p>
    <w:p w14:paraId="41A796D2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{</w:t>
      </w:r>
      <w:proofErr w:type="spellStart"/>
      <w:r w:rsidRPr="003A4D00">
        <w:rPr>
          <w:rStyle w:val="Strong"/>
          <w:rFonts w:asciiTheme="minorHAnsi" w:hAnsiTheme="minorHAnsi" w:cstheme="minorHAnsi"/>
          <w:lang w:val="en-US"/>
        </w:rPr>
        <w:t>companyName</w:t>
      </w:r>
      <w:proofErr w:type="spellEnd"/>
      <w:r w:rsidRPr="003A4D00">
        <w:rPr>
          <w:rStyle w:val="Strong"/>
          <w:rFonts w:asciiTheme="minorHAnsi" w:hAnsiTheme="minorHAnsi" w:cstheme="minorHAnsi"/>
          <w:lang w:val="en-US"/>
        </w:rPr>
        <w:t>}</w:t>
      </w:r>
    </w:p>
    <w:p w14:paraId="5551D440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{id1}</w:t>
      </w:r>
    </w:p>
    <w:p w14:paraId="3F486C8C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{id2}</w:t>
      </w:r>
    </w:p>
    <w:p w14:paraId="587913C5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</w:t>
      </w:r>
      <w:proofErr w:type="spellStart"/>
      <w:r w:rsidRPr="003A4D00">
        <w:rPr>
          <w:rStyle w:val="Strong"/>
          <w:rFonts w:asciiTheme="minorHAnsi" w:hAnsiTheme="minorHAnsi" w:cstheme="minorHAnsi"/>
          <w:lang w:val="en-US"/>
        </w:rPr>
        <w:t>idN</w:t>
      </w:r>
      <w:proofErr w:type="spellEnd"/>
      <w:r w:rsidRPr="003A4D00">
        <w:rPr>
          <w:rStyle w:val="Strong"/>
          <w:rFonts w:asciiTheme="minorHAnsi" w:hAnsiTheme="minorHAnsi" w:cstheme="minorHAnsi"/>
          <w:lang w:val="en-US"/>
        </w:rPr>
        <w:t>}</w:t>
      </w:r>
    </w:p>
    <w:p w14:paraId="37F84F66" w14:textId="77777777" w:rsidR="00356840" w:rsidRPr="003A4D00" w:rsidRDefault="00356840" w:rsidP="0035684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A4D00">
        <w:rPr>
          <w:rFonts w:eastAsiaTheme="majorEastAsia" w:cstheme="majorBidi"/>
          <w:b/>
          <w:color w:val="8F400B"/>
          <w:sz w:val="32"/>
          <w:szCs w:val="32"/>
          <w:lang w:val="en-US"/>
        </w:rPr>
        <w:t>Input / Constraints</w:t>
      </w:r>
    </w:p>
    <w:p w14:paraId="4C0AC5EF" w14:textId="78698A89" w:rsidR="00356840" w:rsidRPr="003A4D00" w:rsidRDefault="00A34DEB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56840" w:rsidRPr="003A4D00">
        <w:rPr>
          <w:rFonts w:asciiTheme="minorHAnsi" w:hAnsiTheme="minorHAnsi" w:cstheme="minorHAnsi"/>
          <w:lang w:val="en-US"/>
        </w:rPr>
        <w:t>input come</w:t>
      </w:r>
      <w:r>
        <w:rPr>
          <w:rFonts w:asciiTheme="minorHAnsi" w:hAnsiTheme="minorHAnsi" w:cstheme="minorHAnsi"/>
          <w:lang w:val="en-US"/>
        </w:rPr>
        <w:t xml:space="preserve"> </w:t>
      </w:r>
      <w:r w:rsidRPr="00A34DEB">
        <w:rPr>
          <w:rFonts w:asciiTheme="minorHAnsi" w:hAnsiTheme="minorHAnsi" w:cstheme="minorHAnsi"/>
          <w:b/>
          <w:lang w:val="en-US"/>
        </w:rPr>
        <w:t>as array of strings</w:t>
      </w:r>
      <w:r>
        <w:rPr>
          <w:rFonts w:asciiTheme="minorHAnsi" w:hAnsiTheme="minorHAnsi" w:cstheme="minorHAnsi"/>
          <w:lang w:val="en-US"/>
        </w:rPr>
        <w:t>, each</w:t>
      </w:r>
      <w:r w:rsidR="00356840" w:rsidRPr="003A4D00">
        <w:rPr>
          <w:rFonts w:asciiTheme="minorHAnsi" w:hAnsiTheme="minorHAnsi" w:cstheme="minorHAnsi"/>
          <w:lang w:val="en-US"/>
        </w:rPr>
        <w:t xml:space="preserve"> in the format: "</w:t>
      </w:r>
      <w:r w:rsidR="00356840" w:rsidRPr="003A4D00">
        <w:rPr>
          <w:rFonts w:asciiTheme="minorHAnsi" w:hAnsiTheme="minorHAnsi" w:cstheme="minorHAnsi"/>
          <w:b/>
          <w:noProof/>
          <w:lang w:val="en-US"/>
        </w:rPr>
        <w:t>{</w:t>
      </w:r>
      <w:proofErr w:type="spellStart"/>
      <w:r w:rsidR="00356840" w:rsidRPr="003A4D00">
        <w:rPr>
          <w:rFonts w:asciiTheme="minorHAnsi" w:hAnsiTheme="minorHAnsi" w:cstheme="minorHAnsi"/>
          <w:b/>
          <w:noProof/>
          <w:lang w:val="en-US"/>
        </w:rPr>
        <w:t>companyName</w:t>
      </w:r>
      <w:proofErr w:type="spellEnd"/>
      <w:r w:rsidR="00356840" w:rsidRPr="003A4D00">
        <w:rPr>
          <w:rFonts w:asciiTheme="minorHAnsi" w:hAnsiTheme="minorHAnsi" w:cstheme="minorHAnsi"/>
          <w:b/>
          <w:noProof/>
          <w:lang w:val="en-US"/>
        </w:rPr>
        <w:t>} -&gt; {employeeId}</w:t>
      </w:r>
      <w:r w:rsidR="00356840" w:rsidRPr="003A4D00">
        <w:rPr>
          <w:rFonts w:asciiTheme="minorHAnsi" w:hAnsiTheme="minorHAnsi" w:cstheme="minorHAnsi"/>
          <w:lang w:val="en-US"/>
        </w:rPr>
        <w:t>".</w:t>
      </w:r>
    </w:p>
    <w:p w14:paraId="54583F69" w14:textId="77777777" w:rsidR="00356840" w:rsidRPr="003A4D00" w:rsidRDefault="00356840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The input always will be valid.</w:t>
      </w:r>
    </w:p>
    <w:p w14:paraId="440014EB" w14:textId="77777777" w:rsidR="00442E06" w:rsidRPr="003A4D00" w:rsidRDefault="00442E06" w:rsidP="007758A7">
      <w:pPr>
        <w:spacing w:before="80" w:after="120"/>
        <w:contextualSpacing/>
        <w:rPr>
          <w:rFonts w:asciiTheme="minorHAnsi" w:hAnsiTheme="minorHAnsi" w:cstheme="minorHAnsi"/>
          <w:lang w:val="en-US"/>
        </w:rPr>
      </w:pPr>
    </w:p>
    <w:p w14:paraId="588573F6" w14:textId="77777777" w:rsidR="00356840" w:rsidRDefault="00356840" w:rsidP="00356840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F66297" w:rsidRPr="003A4D00" w14:paraId="2214C9C9" w14:textId="77777777" w:rsidTr="00F66297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6D23AA3F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0C47254E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6EE2E7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90368EB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2DCF7A1" w14:textId="77777777" w:rsidR="00F66297" w:rsidRPr="003A4D00" w:rsidRDefault="00F66297" w:rsidP="00290146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F66297" w:rsidRPr="003A4D00" w14:paraId="032B8787" w14:textId="77777777" w:rsidTr="00F66297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998B5F" w14:textId="77777777" w:rsidR="00F66297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[</w:t>
            </w:r>
          </w:p>
          <w:p w14:paraId="3E8466F8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786F1F6B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5A153837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B1A88FE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'HP -&gt; BB12345'</w:t>
            </w:r>
          </w:p>
          <w:p w14:paraId="334F614E" w14:textId="44067182" w:rsidR="00F66297" w:rsidRPr="003A4D00" w:rsidRDefault="00F66297" w:rsidP="0044779F">
            <w:pPr>
              <w:spacing w:before="80" w:after="0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F43E591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HP</w:t>
            </w:r>
          </w:p>
          <w:p w14:paraId="0ACAA29A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BB12345</w:t>
            </w:r>
          </w:p>
          <w:p w14:paraId="1ACCA6E5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Microsoft</w:t>
            </w:r>
          </w:p>
          <w:p w14:paraId="382B5477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CC12345</w:t>
            </w:r>
          </w:p>
          <w:p w14:paraId="715438B0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SoftUni</w:t>
            </w:r>
          </w:p>
          <w:p w14:paraId="470FA183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AA12345</w:t>
            </w:r>
          </w:p>
          <w:p w14:paraId="02E250F8" w14:textId="3DB3F5E2" w:rsidR="00F66297" w:rsidRPr="003A4D00" w:rsidRDefault="00F66297" w:rsidP="0044779F">
            <w:pPr>
              <w:spacing w:before="80" w:after="0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48FC1B" w14:textId="77777777" w:rsidR="00F66297" w:rsidRPr="003A4D00" w:rsidRDefault="00F66297" w:rsidP="00A8769D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7F95D4C2" w14:textId="77777777" w:rsidR="00F66297" w:rsidRDefault="00F66297" w:rsidP="0044779F">
            <w:pPr>
              <w:spacing w:after="0"/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[</w:t>
            </w:r>
          </w:p>
          <w:p w14:paraId="151D2263" w14:textId="32102391" w:rsidR="00F66297" w:rsidRPr="00BE332C" w:rsidRDefault="00F66297" w:rsidP="0044779F">
            <w:pPr>
              <w:spacing w:after="0"/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'SoftUni -&gt; AA12345',</w:t>
            </w:r>
          </w:p>
          <w:p w14:paraId="19BCEDDC" w14:textId="77777777" w:rsidR="00F66297" w:rsidRPr="00BE332C" w:rsidRDefault="00F66297" w:rsidP="0044779F">
            <w:pPr>
              <w:spacing w:after="0"/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'SoftUni -&gt; CC12344',</w:t>
            </w:r>
          </w:p>
          <w:p w14:paraId="7FFDC5BE" w14:textId="77777777" w:rsidR="00F66297" w:rsidRPr="00BE332C" w:rsidRDefault="00F66297" w:rsidP="0044779F">
            <w:pPr>
              <w:spacing w:after="0"/>
              <w:rPr>
                <w:rFonts w:ascii="Consolas" w:hAnsi="Consolas"/>
                <w:bCs/>
                <w:noProof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lang w:val="fr-FR"/>
              </w:rPr>
              <w:t>'Lenovo -&gt; XX23456',</w:t>
            </w:r>
          </w:p>
          <w:p w14:paraId="45980C66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752080FD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6D15D90B" w14:textId="7B01653D" w:rsidR="00F66297" w:rsidRPr="003A4D00" w:rsidRDefault="00F66297" w:rsidP="0044779F">
            <w:pPr>
              <w:spacing w:before="80"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71B88626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Lenovo</w:t>
            </w:r>
          </w:p>
          <w:p w14:paraId="4EFF5B96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XX23456</w:t>
            </w:r>
          </w:p>
          <w:p w14:paraId="35696608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Movement</w:t>
            </w:r>
          </w:p>
          <w:p w14:paraId="277C00E6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DD11111</w:t>
            </w:r>
          </w:p>
          <w:p w14:paraId="5B3B2FAD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SoftUni</w:t>
            </w:r>
          </w:p>
          <w:p w14:paraId="08A0DB90" w14:textId="77777777" w:rsidR="00F66297" w:rsidRPr="003A4D00" w:rsidRDefault="00F66297" w:rsidP="004477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3A4D00">
              <w:rPr>
                <w:rFonts w:ascii="Consolas" w:hAnsi="Consolas"/>
                <w:bCs/>
                <w:noProof/>
              </w:rPr>
              <w:t>-- AA12345</w:t>
            </w:r>
          </w:p>
          <w:p w14:paraId="0BE24987" w14:textId="1E13E361" w:rsidR="00F66297" w:rsidRPr="003A4D00" w:rsidRDefault="00F66297" w:rsidP="0044779F">
            <w:pPr>
              <w:spacing w:before="80"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4F62B16D" w14:textId="644FAD46" w:rsidR="00356840" w:rsidRPr="003A4D00" w:rsidRDefault="00CB4F6B" w:rsidP="004760E0">
      <w:pPr>
        <w:pStyle w:val="Default"/>
      </w:pPr>
      <w:r>
        <w:br w:type="textWrapping" w:clear="all"/>
      </w:r>
    </w:p>
    <w:p w14:paraId="44EBCA16" w14:textId="6BB7A020" w:rsidR="00505BD1" w:rsidRPr="003A4D00" w:rsidRDefault="00505BD1" w:rsidP="00505BD1">
      <w:pPr>
        <w:pStyle w:val="Heading2"/>
        <w:rPr>
          <w:rFonts w:eastAsiaTheme="majorEastAsia"/>
        </w:rPr>
      </w:pPr>
      <w:r w:rsidRPr="003A4D00">
        <w:rPr>
          <w:rFonts w:eastAsiaTheme="majorEastAsia"/>
        </w:rPr>
        <w:t>A Miner Task</w:t>
      </w:r>
    </w:p>
    <w:p w14:paraId="24B495EB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 xml:space="preserve">You are given an </w:t>
      </w:r>
      <w:r w:rsidRPr="005429CF">
        <w:rPr>
          <w:rFonts w:asciiTheme="minorHAnsi" w:eastAsiaTheme="minorHAnsi" w:hAnsiTheme="minorHAnsi" w:cstheme="minorBidi"/>
          <w:b/>
          <w:lang w:val="en-US"/>
        </w:rPr>
        <w:t>array of strings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Every </w:t>
      </w:r>
      <w:r w:rsidRPr="005429CF">
        <w:rPr>
          <w:rFonts w:asciiTheme="minorHAnsi" w:eastAsiaTheme="minorHAnsi" w:hAnsiTheme="minorHAnsi" w:cstheme="minorBidi"/>
          <w:b/>
          <w:lang w:val="en-US"/>
        </w:rPr>
        <w:t>odd string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is representing a </w:t>
      </w:r>
      <w:r w:rsidRPr="005429CF">
        <w:rPr>
          <w:rFonts w:asciiTheme="minorHAnsi" w:eastAsiaTheme="minorHAnsi" w:hAnsiTheme="minorHAnsi" w:cstheme="minorBidi"/>
          <w:b/>
          <w:lang w:val="en-US"/>
        </w:rPr>
        <w:t>resource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(e.g. Gold, Silver, Copper, and so on), and </w:t>
      </w:r>
      <w:r w:rsidRPr="005429CF">
        <w:rPr>
          <w:rFonts w:asciiTheme="minorHAnsi" w:eastAsiaTheme="minorHAnsi" w:hAnsiTheme="minorHAnsi" w:cstheme="minorBidi"/>
          <w:b/>
          <w:lang w:val="en-US"/>
        </w:rPr>
        <w:t>every even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– </w:t>
      </w:r>
      <w:r w:rsidRPr="005429CF">
        <w:rPr>
          <w:rFonts w:asciiTheme="minorHAnsi" w:eastAsiaTheme="minorHAnsi" w:hAnsiTheme="minorHAnsi" w:cstheme="minorBidi"/>
          <w:b/>
          <w:lang w:val="en-US"/>
        </w:rPr>
        <w:t>quantity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Your task is to collect the resources and print them each on a new line. </w:t>
      </w:r>
    </w:p>
    <w:p w14:paraId="3EE82FBD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lastRenderedPageBreak/>
        <w:t>Print the resources and their quantities in format:</w:t>
      </w:r>
    </w:p>
    <w:p w14:paraId="6C7C378E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{resource} –&gt; {quantity}</w:t>
      </w:r>
    </w:p>
    <w:p w14:paraId="746C30E1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>The quantities inputs will be in the range [1 … 2 000 000 000]</w:t>
      </w:r>
    </w:p>
    <w:p w14:paraId="759C0FF6" w14:textId="77777777" w:rsidR="00505BD1" w:rsidRPr="003A4D00" w:rsidRDefault="00505BD1" w:rsidP="00505BD1">
      <w:pPr>
        <w:keepNext/>
        <w:keepLines/>
        <w:spacing w:after="40"/>
        <w:jc w:val="both"/>
        <w:outlineLvl w:val="2"/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</w:pPr>
      <w:r w:rsidRPr="003A4D00"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505BD1" w:rsidRPr="003A4D00" w14:paraId="4D1EF7D5" w14:textId="77777777" w:rsidTr="005429CF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7F1D43AE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0BA5908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5443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0B4557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B6FDA85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505BD1" w:rsidRPr="003A4D00" w14:paraId="0BC53444" w14:textId="77777777" w:rsidTr="005429CF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4080A2FE" w14:textId="77777777" w:rsidR="00540454" w:rsidRDefault="00505BD1" w:rsidP="00794980">
            <w:pPr>
              <w:spacing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</w:t>
            </w:r>
          </w:p>
          <w:p w14:paraId="38168637" w14:textId="21F9C6BD" w:rsidR="00505BD1" w:rsidRPr="003A4D00" w:rsidRDefault="00505BD1" w:rsidP="00794980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5327ABAB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33F1A819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58CA8CEA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6D8CD1EF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4E5EB15D" w14:textId="00EE2758" w:rsidR="005429CF" w:rsidRPr="003A4D00" w:rsidRDefault="00505BD1" w:rsidP="00794980">
            <w:pPr>
              <w:spacing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</w:t>
            </w:r>
          </w:p>
          <w:p w14:paraId="21C71A39" w14:textId="1187BDFE" w:rsidR="00505BD1" w:rsidRPr="003A4D00" w:rsidRDefault="00505BD1" w:rsidP="00794980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E45C396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bookmarkStart w:id="1" w:name="OLE_LINK4"/>
            <w:r w:rsidRPr="003A4D00">
              <w:rPr>
                <w:rFonts w:ascii="Consolas" w:eastAsiaTheme="minorHAnsi" w:hAnsi="Consolas" w:cs="Consolas"/>
              </w:rPr>
              <w:t>Gold -&gt; 155</w:t>
            </w:r>
          </w:p>
          <w:bookmarkEnd w:id="1"/>
          <w:p w14:paraId="056D4B41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4CECB688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68E8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649F9AF" w14:textId="77777777" w:rsidR="00540454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</w:t>
            </w:r>
          </w:p>
          <w:p w14:paraId="597C5C87" w14:textId="5EFC6AD1" w:rsidR="00505BD1" w:rsidRPr="003A4D00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2F6957E" w14:textId="77777777" w:rsidR="00505BD1" w:rsidRPr="003A4D00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18D1AC36" w14:textId="77777777" w:rsidR="00505BD1" w:rsidRPr="003A4D00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3EC85840" w14:textId="77777777" w:rsidR="00505BD1" w:rsidRPr="003A4D00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26EE77C7" w14:textId="77777777" w:rsidR="00505BD1" w:rsidRPr="003A4D00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2575CFAE" w14:textId="77777777" w:rsidR="00505BD1" w:rsidRPr="003A4D00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'17',</w:t>
            </w:r>
          </w:p>
          <w:p w14:paraId="33AD1D81" w14:textId="77777777" w:rsidR="00505BD1" w:rsidRPr="003A4D00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351A8CB" w14:textId="7C3CD415" w:rsidR="005429CF" w:rsidRPr="003A4D00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'15'</w:t>
            </w:r>
          </w:p>
          <w:p w14:paraId="3EC53FCC" w14:textId="4B67FC76" w:rsidR="00505BD1" w:rsidRPr="003A4D00" w:rsidRDefault="00505BD1" w:rsidP="00794980">
            <w:pPr>
              <w:spacing w:after="0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2070" w:type="dxa"/>
          </w:tcPr>
          <w:p w14:paraId="302D5CF6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gold -&gt; 170</w:t>
            </w:r>
          </w:p>
          <w:p w14:paraId="575419C4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506D4A38" w14:textId="77777777" w:rsidR="00505BD1" w:rsidRPr="003A4D00" w:rsidRDefault="00505BD1" w:rsidP="00794980">
            <w:pPr>
              <w:spacing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</w:tr>
    </w:tbl>
    <w:p w14:paraId="2772DA17" w14:textId="77777777" w:rsidR="00505BD1" w:rsidRPr="003A4D00" w:rsidRDefault="00505BD1" w:rsidP="00505BD1">
      <w:pPr>
        <w:pStyle w:val="Default"/>
      </w:pPr>
    </w:p>
    <w:p w14:paraId="7C255F78" w14:textId="77777777" w:rsidR="00505BD1" w:rsidRPr="003A4D00" w:rsidRDefault="00505BD1" w:rsidP="00505BD1">
      <w:pPr>
        <w:pStyle w:val="Default"/>
      </w:pPr>
    </w:p>
    <w:p w14:paraId="5AC5620F" w14:textId="340F5156" w:rsidR="00505BD1" w:rsidRPr="003A4D00" w:rsidRDefault="00505BD1" w:rsidP="00505BD1">
      <w:pPr>
        <w:pStyle w:val="Heading2"/>
      </w:pPr>
      <w:r w:rsidRPr="003A4D00">
        <w:t>*Arena Tier</w:t>
      </w:r>
    </w:p>
    <w:p w14:paraId="614FD11C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Pesho is a pro gladiator, he is struggling to become master of the Arena. </w:t>
      </w:r>
    </w:p>
    <w:p w14:paraId="4E15FC15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You will receive </w:t>
      </w:r>
      <w:r w:rsidRPr="003A4D00">
        <w:rPr>
          <w:rFonts w:cstheme="minorHAnsi"/>
          <w:b/>
          <w:noProof/>
          <w:lang w:val="en-US"/>
        </w:rPr>
        <w:t>several input lines</w:t>
      </w:r>
      <w:r w:rsidRPr="003A4D00">
        <w:rPr>
          <w:rFonts w:cstheme="minorHAnsi"/>
          <w:noProof/>
          <w:lang w:val="en-US"/>
        </w:rPr>
        <w:t xml:space="preserve"> in one of the following formats:</w:t>
      </w:r>
    </w:p>
    <w:p w14:paraId="3C749476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-&gt; {technique} -&gt; {skill}"</w:t>
      </w:r>
    </w:p>
    <w:p w14:paraId="5F703CBF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vs {gladiator}"</w:t>
      </w:r>
    </w:p>
    <w:p w14:paraId="6FD748F8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The </w:t>
      </w:r>
      <w:r w:rsidRPr="003A4D00">
        <w:rPr>
          <w:rStyle w:val="CodeChar"/>
          <w:rFonts w:asciiTheme="minorHAnsi" w:hAnsiTheme="minorHAnsi" w:cstheme="minorHAnsi"/>
          <w:lang w:val="en-US"/>
        </w:rPr>
        <w:t xml:space="preserve">gladiator and technique </w:t>
      </w:r>
      <w:r w:rsidRPr="003A4D00">
        <w:rPr>
          <w:noProof/>
          <w:lang w:val="en-US"/>
        </w:rPr>
        <w:t xml:space="preserve">are strings, the given </w:t>
      </w:r>
      <w:r w:rsidRPr="003A4D00">
        <w:rPr>
          <w:b/>
          <w:noProof/>
          <w:lang w:val="en-US"/>
        </w:rPr>
        <w:t>skill</w:t>
      </w:r>
      <w:r w:rsidRPr="003A4D00">
        <w:rPr>
          <w:noProof/>
          <w:lang w:val="en-US"/>
        </w:rPr>
        <w:t xml:space="preserve"> will be an integer number. You need to keep track of </w:t>
      </w:r>
      <w:r w:rsidRPr="003A4D00">
        <w:rPr>
          <w:b/>
          <w:noProof/>
          <w:lang w:val="en-US"/>
        </w:rPr>
        <w:t>every gladiator</w:t>
      </w:r>
      <w:r w:rsidRPr="003A4D00">
        <w:rPr>
          <w:noProof/>
          <w:lang w:val="en-US"/>
        </w:rPr>
        <w:t xml:space="preserve">. </w:t>
      </w:r>
    </w:p>
    <w:p w14:paraId="31174D47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When you receive a </w:t>
      </w:r>
      <w:r w:rsidRPr="003A4D00">
        <w:rPr>
          <w:b/>
          <w:noProof/>
          <w:lang w:val="en-US"/>
        </w:rPr>
        <w:t>gladiator and his technique and skill</w:t>
      </w:r>
      <w:r w:rsidRPr="003A4D00">
        <w:rPr>
          <w:noProof/>
          <w:lang w:val="en-US"/>
        </w:rPr>
        <w:t>, add him to the gladiator pool, if he isn't present, else add his technique or update his skill, only if the current technique skill is lower than the new value.</w:t>
      </w:r>
    </w:p>
    <w:p w14:paraId="65FC67F2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If you receive </w:t>
      </w:r>
      <w:r w:rsidRPr="003A4D00">
        <w:rPr>
          <w:b/>
          <w:lang w:val="en-US"/>
        </w:rPr>
        <w:t>"{gladiator} vs {gladiator}"</w:t>
      </w:r>
      <w:r w:rsidRPr="003A4D00">
        <w:rPr>
          <w:lang w:val="en-US"/>
        </w:rPr>
        <w:t xml:space="preserve"> and both gladiators exist in the tier, they duel with the following rules:</w:t>
      </w:r>
    </w:p>
    <w:p w14:paraId="1F2C8FE0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Compare their techniques, if they got at least one in common, the gladiator with better total skill points wins and the other is demoted from the tier -&gt; remove him.</w:t>
      </w:r>
    </w:p>
    <w:p w14:paraId="0B983981" w14:textId="39737C46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If they don't have techniques in common, the duel isn't </w:t>
      </w:r>
      <w:r w:rsidR="005A093D" w:rsidRPr="003A4D00">
        <w:rPr>
          <w:lang w:val="en-US"/>
        </w:rPr>
        <w:t>happening,</w:t>
      </w:r>
      <w:r w:rsidRPr="003A4D00">
        <w:rPr>
          <w:lang w:val="en-US"/>
        </w:rPr>
        <w:t xml:space="preserve"> and both continue in the Season.</w:t>
      </w:r>
    </w:p>
    <w:p w14:paraId="69E2B505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lang w:val="en-US"/>
        </w:rPr>
        <w:t xml:space="preserve">You should end your program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noProof/>
          <w:lang w:val="en-US"/>
        </w:rPr>
        <w:t xml:space="preserve">. At that point you should print the gladiators, </w:t>
      </w:r>
      <w:r w:rsidRPr="003A4D00">
        <w:rPr>
          <w:b/>
          <w:noProof/>
          <w:lang w:val="en-US"/>
        </w:rPr>
        <w:t xml:space="preserve">ordered by total skill in desecending order, then ordered by name in </w:t>
      </w:r>
      <w:r w:rsidRPr="003A4D00">
        <w:rPr>
          <w:b/>
          <w:noProof/>
          <w:lang w:val="en-US"/>
        </w:rPr>
        <w:lastRenderedPageBreak/>
        <w:t>ascending order</w:t>
      </w:r>
      <w:r w:rsidRPr="003A4D00">
        <w:rPr>
          <w:noProof/>
          <w:lang w:val="en-US"/>
        </w:rPr>
        <w:t xml:space="preserve">. Foreach gladiator print their technique and skill, </w:t>
      </w:r>
      <w:r w:rsidRPr="003A4D00">
        <w:rPr>
          <w:b/>
          <w:noProof/>
          <w:lang w:val="en-US"/>
        </w:rPr>
        <w:t>ordered desecending, then ordered by technique name in ascending order</w:t>
      </w:r>
    </w:p>
    <w:p w14:paraId="394772A2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Input / Constraints</w:t>
      </w:r>
    </w:p>
    <w:p w14:paraId="05058753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 as a parameter to your solution.</w:t>
      </w:r>
    </w:p>
    <w:p w14:paraId="40251FCB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input comes in the form of commands in one of the formats specified above.</w:t>
      </w:r>
    </w:p>
    <w:p w14:paraId="6B4181C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Gladiator and technique </w:t>
      </w:r>
      <w:r w:rsidRPr="003A4D00">
        <w:rPr>
          <w:b/>
          <w:noProof/>
          <w:lang w:val="en-US"/>
        </w:rPr>
        <w:t>will always be one word string, containing no whitespaces</w:t>
      </w:r>
      <w:r w:rsidRPr="003A4D00">
        <w:rPr>
          <w:noProof/>
          <w:lang w:val="en-US"/>
        </w:rPr>
        <w:t>.</w:t>
      </w:r>
    </w:p>
    <w:p w14:paraId="4B1C1FEF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Skill will be an </w:t>
      </w:r>
      <w:r w:rsidRPr="003A4D00">
        <w:rPr>
          <w:b/>
          <w:noProof/>
          <w:lang w:val="en-US"/>
        </w:rPr>
        <w:t>integer</w:t>
      </w:r>
      <w:r w:rsidRPr="003A4D00">
        <w:rPr>
          <w:noProof/>
          <w:lang w:val="en-US"/>
        </w:rPr>
        <w:t xml:space="preserve"> in the </w:t>
      </w:r>
      <w:r w:rsidRPr="003A4D00">
        <w:rPr>
          <w:b/>
          <w:noProof/>
          <w:lang w:val="en-US"/>
        </w:rPr>
        <w:t>range [0, 1000]</w:t>
      </w:r>
      <w:r w:rsidRPr="003A4D00">
        <w:rPr>
          <w:noProof/>
          <w:lang w:val="en-US"/>
        </w:rPr>
        <w:t>.</w:t>
      </w:r>
    </w:p>
    <w:p w14:paraId="1101E4AD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There will be </w:t>
      </w:r>
      <w:r w:rsidRPr="003A4D00">
        <w:rPr>
          <w:b/>
          <w:noProof/>
          <w:lang w:val="en-US"/>
        </w:rPr>
        <w:t>no invalid</w:t>
      </w:r>
      <w:r w:rsidRPr="003A4D00">
        <w:rPr>
          <w:noProof/>
          <w:lang w:val="en-US"/>
        </w:rPr>
        <w:t xml:space="preserve"> input lines.</w:t>
      </w:r>
    </w:p>
    <w:p w14:paraId="10AE73F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 programm ends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lang w:val="en-US"/>
        </w:rPr>
        <w:t>.</w:t>
      </w:r>
      <w:r w:rsidRPr="003A4D00">
        <w:rPr>
          <w:lang w:val="en-US"/>
        </w:rPr>
        <w:br/>
      </w:r>
    </w:p>
    <w:p w14:paraId="0FA30679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Output</w:t>
      </w:r>
    </w:p>
    <w:p w14:paraId="7C3C1796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output format for each gladiator is:</w:t>
      </w:r>
    </w:p>
    <w:p w14:paraId="2861C836" w14:textId="77777777" w:rsidR="00505BD1" w:rsidRPr="003A4D00" w:rsidRDefault="00505BD1" w:rsidP="00505BD1">
      <w:pPr>
        <w:pStyle w:val="Code"/>
        <w:ind w:left="720"/>
        <w:rPr>
          <w:lang w:val="en-US"/>
        </w:rPr>
      </w:pPr>
      <w:r w:rsidRPr="003A4D00">
        <w:rPr>
          <w:lang w:val="en-US"/>
        </w:rPr>
        <w:t>"{gladiator}: {totalSkill} skill"</w:t>
      </w:r>
    </w:p>
    <w:p w14:paraId="4A4A76B0" w14:textId="47D02DEE" w:rsidR="00505BD1" w:rsidRDefault="00505BD1" w:rsidP="00505BD1">
      <w:pPr>
        <w:pStyle w:val="Code"/>
        <w:ind w:firstLine="708"/>
        <w:rPr>
          <w:bCs/>
          <w:lang w:val="en-US"/>
        </w:rPr>
      </w:pPr>
      <w:r w:rsidRPr="003A4D00">
        <w:rPr>
          <w:lang w:val="en-US"/>
        </w:rPr>
        <w:t>"- {technique}</w:t>
      </w:r>
      <w:r w:rsidRPr="003A4D00">
        <w:rPr>
          <w:bCs/>
          <w:lang w:val="en-US"/>
        </w:rPr>
        <w:t xml:space="preserve"> &lt;!&gt; {skill}"</w:t>
      </w:r>
    </w:p>
    <w:p w14:paraId="187EE818" w14:textId="77777777" w:rsidR="00B57106" w:rsidRPr="00B57106" w:rsidRDefault="00B57106" w:rsidP="00B57106">
      <w:pPr>
        <w:rPr>
          <w:lang w:val="en-US"/>
        </w:rPr>
      </w:pPr>
    </w:p>
    <w:p w14:paraId="255D7D79" w14:textId="77777777" w:rsidR="00505BD1" w:rsidRPr="003A4D00" w:rsidRDefault="00505BD1" w:rsidP="00505BD1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505BD1" w:rsidRPr="003A4D00" w14:paraId="69F7CD00" w14:textId="77777777" w:rsidTr="00D812EB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EA344C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bookmarkStart w:id="2" w:name="_Hlk507808303"/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8934F0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364AADBC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Comments</w:t>
            </w:r>
          </w:p>
        </w:tc>
      </w:tr>
      <w:bookmarkEnd w:id="2"/>
      <w:tr w:rsidR="00505BD1" w:rsidRPr="003A4D00" w14:paraId="7C731BFA" w14:textId="77777777" w:rsidTr="00D812EB">
        <w:trPr>
          <w:trHeight w:val="3490"/>
        </w:trPr>
        <w:tc>
          <w:tcPr>
            <w:tcW w:w="3103" w:type="dxa"/>
          </w:tcPr>
          <w:p w14:paraId="5FB7458C" w14:textId="77777777" w:rsidR="00E313C7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</w:t>
            </w:r>
          </w:p>
          <w:p w14:paraId="628072AF" w14:textId="14F3F403" w:rsidR="00505BD1" w:rsidRPr="003A4D00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BattleCry -&gt; 400',</w:t>
            </w:r>
          </w:p>
          <w:p w14:paraId="74BC7CD0" w14:textId="5D839889" w:rsidR="00505BD1" w:rsidRPr="003A4D00" w:rsidRDefault="00753DAD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PowerPunch -&gt; 300',</w:t>
            </w:r>
          </w:p>
          <w:p w14:paraId="7E0D1E36" w14:textId="071A6DE6" w:rsidR="00505BD1" w:rsidRPr="003A4D00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Duck -&gt; 200',</w:t>
            </w:r>
          </w:p>
          <w:p w14:paraId="584CF820" w14:textId="4E6A923A" w:rsidR="00505BD1" w:rsidRPr="003A4D00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-&gt; Tiger -&gt; 250',</w:t>
            </w:r>
          </w:p>
          <w:p w14:paraId="6DE4DCFF" w14:textId="77777777" w:rsidR="00E313C7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</w:t>
            </w:r>
          </w:p>
          <w:p w14:paraId="47F15957" w14:textId="77777777" w:rsidR="00505BD1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  <w:p w14:paraId="5AE47C2F" w14:textId="77777777" w:rsidR="006215F7" w:rsidRDefault="006215F7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</w:p>
          <w:p w14:paraId="771BE834" w14:textId="77777777" w:rsidR="006215F7" w:rsidRDefault="006215F7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</w:p>
          <w:p w14:paraId="3AD820BF" w14:textId="77777777" w:rsidR="006215F7" w:rsidRDefault="006215F7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</w:p>
          <w:p w14:paraId="41E6D4D7" w14:textId="77777777" w:rsidR="006215F7" w:rsidRDefault="006215F7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</w:p>
          <w:p w14:paraId="00BF8C1D" w14:textId="77777777" w:rsidR="006215F7" w:rsidRDefault="006215F7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</w:p>
          <w:p w14:paraId="6E6E19C0" w14:textId="77777777" w:rsidR="006215F7" w:rsidRDefault="006215F7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</w:p>
          <w:p w14:paraId="4D9CF5C1" w14:textId="77777777" w:rsidR="006215F7" w:rsidRDefault="006215F7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</w:p>
          <w:p w14:paraId="480FB7F1" w14:textId="77777777" w:rsidR="006215F7" w:rsidRDefault="006215F7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</w:p>
          <w:p w14:paraId="1BD7BCDE" w14:textId="198CC289" w:rsidR="006215F7" w:rsidRPr="003A4D00" w:rsidRDefault="006215F7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</w:p>
        </w:tc>
        <w:tc>
          <w:tcPr>
            <w:tcW w:w="2707" w:type="dxa"/>
          </w:tcPr>
          <w:p w14:paraId="3E7550F0" w14:textId="66B3E297" w:rsidR="00505BD1" w:rsidRPr="003A4D00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efan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450 skill</w:t>
            </w:r>
          </w:p>
          <w:p w14:paraId="35AEDB2F" w14:textId="77777777" w:rsidR="00505BD1" w:rsidRPr="003A4D00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Tiger &lt;!&gt; 250</w:t>
            </w:r>
          </w:p>
          <w:p w14:paraId="101B654E" w14:textId="77777777" w:rsidR="00505BD1" w:rsidRPr="003A4D00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200</w:t>
            </w:r>
          </w:p>
          <w:p w14:paraId="060A22E7" w14:textId="63E9BBF9" w:rsidR="00505BD1" w:rsidRPr="003A4D00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DE9A8EC" w14:textId="77777777" w:rsidR="00505BD1" w:rsidRPr="003A4D00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BattleCry &lt;!&gt; 400</w:t>
            </w:r>
          </w:p>
          <w:p w14:paraId="180237A2" w14:textId="695C8E77" w:rsidR="00505BD1" w:rsidRPr="003A4D00" w:rsidRDefault="00753DAD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Alex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300 skill</w:t>
            </w:r>
          </w:p>
          <w:p w14:paraId="281D09C9" w14:textId="77777777" w:rsidR="00505BD1" w:rsidRPr="003A4D00" w:rsidRDefault="00505BD1" w:rsidP="00534B8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PowerPunch &lt;!&gt; 300</w:t>
            </w:r>
          </w:p>
        </w:tc>
        <w:tc>
          <w:tcPr>
            <w:tcW w:w="4045" w:type="dxa"/>
          </w:tcPr>
          <w:p w14:paraId="7D0D25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505BD1" w:rsidRPr="003A4D00" w14:paraId="389F31EA" w14:textId="77777777" w:rsidTr="00D812EB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67052DB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4CB8CFD4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909D0E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</w:p>
        </w:tc>
      </w:tr>
      <w:tr w:rsidR="00505BD1" w:rsidRPr="003A4D00" w14:paraId="5111FBF8" w14:textId="77777777" w:rsidTr="00D812EB">
        <w:trPr>
          <w:trHeight w:val="5085"/>
        </w:trPr>
        <w:tc>
          <w:tcPr>
            <w:tcW w:w="3103" w:type="dxa"/>
          </w:tcPr>
          <w:p w14:paraId="76DD66D2" w14:textId="77777777" w:rsidR="00E313C7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</w:t>
            </w:r>
          </w:p>
          <w:p w14:paraId="4E4AA03E" w14:textId="26BE8A64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'Pesho -&gt; Duck -&gt; 400',</w:t>
            </w:r>
          </w:p>
          <w:p w14:paraId="1FF25A3E" w14:textId="77777777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'Julius -&gt; Shield -&gt; 150',</w:t>
            </w:r>
          </w:p>
          <w:p w14:paraId="2F7CCFB2" w14:textId="77777777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Heal -&gt; 200',</w:t>
            </w:r>
          </w:p>
          <w:p w14:paraId="6238AAF7" w14:textId="77777777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Support -&gt; 250',</w:t>
            </w:r>
          </w:p>
          <w:p w14:paraId="3303B4A0" w14:textId="77777777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Shield -&gt; 250',</w:t>
            </w:r>
          </w:p>
          <w:p w14:paraId="3035315F" w14:textId="521DBE81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vs Gladius',</w:t>
            </w:r>
          </w:p>
          <w:p w14:paraId="03B3DBC9" w14:textId="77777777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Julius',</w:t>
            </w:r>
          </w:p>
          <w:p w14:paraId="2603726E" w14:textId="056A2A56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'Gladius vs 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Maximilian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',</w:t>
            </w:r>
          </w:p>
          <w:p w14:paraId="76CFDACB" w14:textId="77777777" w:rsidR="00E313C7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</w:t>
            </w:r>
          </w:p>
          <w:p w14:paraId="6D49B994" w14:textId="1F098DFE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707" w:type="dxa"/>
          </w:tcPr>
          <w:p w14:paraId="406157E1" w14:textId="77777777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Gladius: 700 skill</w:t>
            </w:r>
          </w:p>
          <w:p w14:paraId="717528FA" w14:textId="56FBF9E2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Shield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36B201A5" w14:textId="68773560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- </w:t>
            </w:r>
            <w:r w:rsidR="004B63A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Support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&lt;!&gt; 250</w:t>
            </w:r>
          </w:p>
          <w:p w14:paraId="65F5F679" w14:textId="77777777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Heal &lt;!&gt; 200</w:t>
            </w:r>
          </w:p>
          <w:p w14:paraId="27FD7080" w14:textId="70158EFD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: 400 skill</w:t>
            </w:r>
          </w:p>
          <w:p w14:paraId="40D1B199" w14:textId="77777777" w:rsidR="00505BD1" w:rsidRPr="003A4D00" w:rsidRDefault="00505BD1" w:rsidP="00C2658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400</w:t>
            </w:r>
          </w:p>
        </w:tc>
        <w:tc>
          <w:tcPr>
            <w:tcW w:w="4045" w:type="dxa"/>
          </w:tcPr>
          <w:p w14:paraId="4796FEEB" w14:textId="644E957A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and Pe</w:t>
            </w:r>
            <w:r w:rsidR="00753DA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ter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don't have common technique, so the duel isn't valid.</w:t>
            </w:r>
          </w:p>
          <w:p w14:paraId="06BE4A0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wins vs Julius /common technique: "Shield". Julius is demoted.</w:t>
            </w:r>
          </w:p>
          <w:p w14:paraId="4D2A9B0D" w14:textId="085FAB31" w:rsidR="00505BD1" w:rsidRPr="003A4D00" w:rsidRDefault="00753DAD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Maximilian</w:t>
            </w:r>
            <w:r w:rsidR="00505BD1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doesn't exist so the duel isn't valid.</w:t>
            </w:r>
          </w:p>
          <w:p w14:paraId="768B1783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print every gladiator left in the tier.</w:t>
            </w:r>
          </w:p>
        </w:tc>
      </w:tr>
    </w:tbl>
    <w:p w14:paraId="39FC2AD7" w14:textId="77777777" w:rsidR="00505BD1" w:rsidRPr="003A4D00" w:rsidRDefault="00505BD1" w:rsidP="00505BD1">
      <w:pPr>
        <w:pStyle w:val="Default"/>
      </w:pPr>
    </w:p>
    <w:p w14:paraId="4A7C7A98" w14:textId="77777777" w:rsidR="00761511" w:rsidRPr="003A4D00" w:rsidRDefault="00761511" w:rsidP="00505BD1">
      <w:pPr>
        <w:pStyle w:val="Default"/>
      </w:pPr>
    </w:p>
    <w:p w14:paraId="77AB4A08" w14:textId="35CFD334" w:rsidR="0007205B" w:rsidRPr="003A4D00" w:rsidRDefault="0007205B" w:rsidP="0007205B">
      <w:pPr>
        <w:pStyle w:val="Heading2"/>
        <w:numPr>
          <w:ilvl w:val="0"/>
          <w:numId w:val="0"/>
        </w:numPr>
        <w:ind w:left="360" w:hanging="360"/>
      </w:pPr>
      <w:r w:rsidRPr="003A4D00">
        <w:t xml:space="preserve">10. </w:t>
      </w:r>
      <w:r w:rsidR="00205FF6" w:rsidRPr="003A4D00">
        <w:t>*</w:t>
      </w:r>
      <w:r w:rsidRPr="003A4D00">
        <w:t>Legendary Farming</w:t>
      </w:r>
    </w:p>
    <w:p w14:paraId="0144059A" w14:textId="77777777" w:rsidR="0007205B" w:rsidRPr="003A4D00" w:rsidRDefault="0007205B" w:rsidP="0007205B">
      <w:pPr>
        <w:spacing w:after="0"/>
        <w:rPr>
          <w:lang w:val="en-US"/>
        </w:rPr>
      </w:pPr>
      <w:r w:rsidRPr="003A4D00"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29979F9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Shadowmourne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Shards</w:t>
      </w:r>
      <w:r w:rsidRPr="003A4D00">
        <w:rPr>
          <w:lang w:val="en-US"/>
        </w:rPr>
        <w:t>;</w:t>
      </w:r>
    </w:p>
    <w:p w14:paraId="38D32C7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Valanyr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Fragments</w:t>
      </w:r>
      <w:r w:rsidRPr="003A4D00">
        <w:rPr>
          <w:lang w:val="en-US"/>
        </w:rPr>
        <w:t>;</w:t>
      </w:r>
    </w:p>
    <w:p w14:paraId="185EB6A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b/>
          <w:lang w:val="en-US"/>
        </w:rPr>
      </w:pPr>
      <w:r w:rsidRPr="003A4D00">
        <w:rPr>
          <w:b/>
          <w:noProof/>
          <w:lang w:val="en-US"/>
        </w:rPr>
        <w:t>Dragonwrath</w:t>
      </w:r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– requires </w:t>
      </w:r>
      <w:r w:rsidRPr="003A4D00">
        <w:rPr>
          <w:b/>
          <w:lang w:val="en-US"/>
        </w:rPr>
        <w:t>250 Motes</w:t>
      </w:r>
      <w:r w:rsidRPr="003A4D00">
        <w:rPr>
          <w:lang w:val="en-US"/>
        </w:rPr>
        <w:t>;</w:t>
      </w:r>
    </w:p>
    <w:p w14:paraId="0492E55D" w14:textId="6DB8B185" w:rsidR="0007205B" w:rsidRPr="003A4D00" w:rsidRDefault="0007205B" w:rsidP="0007205B">
      <w:pPr>
        <w:spacing w:after="0"/>
        <w:rPr>
          <w:lang w:val="en-US"/>
        </w:rPr>
      </w:pPr>
      <w:r w:rsidRPr="003A4D00">
        <w:rPr>
          <w:b/>
          <w:lang w:val="en-US"/>
        </w:rPr>
        <w:t xml:space="preserve">Shards, Fragments </w:t>
      </w:r>
      <w:r w:rsidRPr="003A4D00">
        <w:rPr>
          <w:lang w:val="en-US"/>
        </w:rPr>
        <w:t>and</w:t>
      </w:r>
      <w:r w:rsidRPr="003A4D00">
        <w:rPr>
          <w:b/>
          <w:lang w:val="en-US"/>
        </w:rPr>
        <w:t xml:space="preserve"> Motes </w:t>
      </w:r>
      <w:r w:rsidRPr="003A4D00">
        <w:rPr>
          <w:lang w:val="en-US"/>
        </w:rPr>
        <w:t xml:space="preserve">are the </w:t>
      </w:r>
      <w:r w:rsidRPr="003A4D00">
        <w:rPr>
          <w:b/>
          <w:lang w:val="en-US"/>
        </w:rPr>
        <w:t>key materials</w:t>
      </w:r>
      <w:r w:rsidRPr="003A4D00">
        <w:rPr>
          <w:lang w:val="en-US"/>
        </w:rPr>
        <w:t xml:space="preserve">, all else is </w:t>
      </w:r>
      <w:r w:rsidRPr="003A4D00">
        <w:rPr>
          <w:b/>
          <w:lang w:val="en-US"/>
        </w:rPr>
        <w:t xml:space="preserve">junk. </w:t>
      </w:r>
      <w:r w:rsidR="004922A4">
        <w:rPr>
          <w:lang w:val="en-US"/>
        </w:rPr>
        <w:t>You will be given as a string</w:t>
      </w:r>
      <w:r w:rsidR="00A55FCE">
        <w:rPr>
          <w:lang w:val="en-US"/>
        </w:rPr>
        <w:t xml:space="preserve">, such as </w:t>
      </w:r>
      <w:r w:rsidRPr="003A4D00">
        <w:rPr>
          <w:b/>
          <w:lang w:val="en-US"/>
        </w:rPr>
        <w:t xml:space="preserve">2 motes 3 ores 15 stones. </w:t>
      </w:r>
      <w:r w:rsidRPr="003A4D00">
        <w:rPr>
          <w:lang w:val="en-US"/>
        </w:rPr>
        <w:t xml:space="preserve">Keep track of the </w:t>
      </w:r>
      <w:r w:rsidRPr="003A4D00">
        <w:rPr>
          <w:b/>
          <w:lang w:val="en-US"/>
        </w:rPr>
        <w:t xml:space="preserve">key materials - </w:t>
      </w:r>
      <w:r w:rsidRPr="003A4D00">
        <w:rPr>
          <w:lang w:val="en-US"/>
        </w:rPr>
        <w:t xml:space="preserve">the </w:t>
      </w:r>
      <w:r w:rsidRPr="003A4D00">
        <w:rPr>
          <w:b/>
          <w:lang w:val="en-US"/>
        </w:rPr>
        <w:t>first</w:t>
      </w:r>
      <w:r w:rsidRPr="003A4D00">
        <w:rPr>
          <w:lang w:val="en-US"/>
        </w:rPr>
        <w:t xml:space="preserve"> that reaches the </w:t>
      </w:r>
      <w:r w:rsidRPr="003A4D00">
        <w:rPr>
          <w:b/>
          <w:lang w:val="en-US"/>
        </w:rPr>
        <w:t>250 mark</w:t>
      </w:r>
      <w:r w:rsidRPr="003A4D00">
        <w:rPr>
          <w:lang w:val="en-US"/>
        </w:rPr>
        <w:t xml:space="preserve"> </w:t>
      </w:r>
      <w:r w:rsidRPr="003A4D00">
        <w:rPr>
          <w:b/>
          <w:lang w:val="en-US"/>
        </w:rPr>
        <w:t>wins</w:t>
      </w:r>
      <w:r w:rsidRPr="003A4D00">
        <w:rPr>
          <w:lang w:val="en-US"/>
        </w:rPr>
        <w:t xml:space="preserve"> the </w:t>
      </w:r>
      <w:r w:rsidRPr="003A4D00">
        <w:rPr>
          <w:b/>
          <w:lang w:val="en-US"/>
        </w:rPr>
        <w:t>race</w:t>
      </w:r>
      <w:r w:rsidRPr="003A4D00">
        <w:rPr>
          <w:lang w:val="en-US"/>
        </w:rPr>
        <w:t xml:space="preserve">. At that point, print the corresponding legendary obtained. Then, print the </w:t>
      </w:r>
      <w:r w:rsidRPr="003A4D00">
        <w:rPr>
          <w:b/>
          <w:lang w:val="en-US"/>
        </w:rPr>
        <w:t>remaining</w:t>
      </w:r>
      <w:r w:rsidRPr="003A4D00">
        <w:rPr>
          <w:lang w:val="en-US"/>
        </w:rPr>
        <w:t xml:space="preserve"> shards, fragments, motes, ordered by </w:t>
      </w:r>
      <w:r w:rsidRPr="003A4D00">
        <w:rPr>
          <w:b/>
          <w:lang w:val="en-US"/>
        </w:rPr>
        <w:t>quantity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>descending</w:t>
      </w:r>
      <w:r w:rsidRPr="003A4D00">
        <w:rPr>
          <w:lang w:val="en-US"/>
        </w:rPr>
        <w:t xml:space="preserve"> order, then by </w:t>
      </w:r>
      <w:r w:rsidRPr="003A4D00">
        <w:rPr>
          <w:b/>
          <w:lang w:val="en-US"/>
        </w:rPr>
        <w:t>name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 xml:space="preserve">ascending </w:t>
      </w:r>
      <w:r w:rsidRPr="003A4D00">
        <w:rPr>
          <w:lang w:val="en-US"/>
        </w:rPr>
        <w:t xml:space="preserve">order, each on a new line. Finally, print the collected </w:t>
      </w:r>
      <w:r w:rsidRPr="003A4D00">
        <w:rPr>
          <w:b/>
          <w:lang w:val="en-US"/>
        </w:rPr>
        <w:t>junk</w:t>
      </w:r>
      <w:r w:rsidRPr="003A4D00">
        <w:rPr>
          <w:lang w:val="en-US"/>
        </w:rPr>
        <w:t xml:space="preserve"> items, in </w:t>
      </w:r>
      <w:r w:rsidRPr="003A4D00">
        <w:rPr>
          <w:b/>
          <w:lang w:val="en-US"/>
        </w:rPr>
        <w:t xml:space="preserve">alphabetical </w:t>
      </w:r>
      <w:r w:rsidRPr="003A4D00">
        <w:rPr>
          <w:lang w:val="en-US"/>
        </w:rPr>
        <w:t>order.</w:t>
      </w:r>
    </w:p>
    <w:p w14:paraId="1275E473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3A4D00">
        <w:rPr>
          <w:rFonts w:eastAsia="MS Mincho"/>
          <w:lang w:val="en-US"/>
        </w:rPr>
        <w:t>Input</w:t>
      </w:r>
    </w:p>
    <w:p w14:paraId="4FC9C414" w14:textId="1043CC65" w:rsidR="0007205B" w:rsidRPr="003A4D00" w:rsidRDefault="0007205B" w:rsidP="0007205B">
      <w:pPr>
        <w:pStyle w:val="ListParagraph"/>
        <w:numPr>
          <w:ilvl w:val="0"/>
          <w:numId w:val="23"/>
        </w:numPr>
        <w:spacing w:after="0"/>
        <w:ind w:left="714" w:hanging="357"/>
        <w:rPr>
          <w:lang w:val="en-US"/>
        </w:rPr>
      </w:pPr>
      <w:r w:rsidRPr="003A4D00">
        <w:rPr>
          <w:lang w:val="en-US"/>
        </w:rPr>
        <w:t xml:space="preserve">Input is a </w:t>
      </w:r>
      <w:r w:rsidR="00F358A4" w:rsidRPr="003A4D00">
        <w:rPr>
          <w:lang w:val="en-US"/>
        </w:rPr>
        <w:t>string in</w:t>
      </w:r>
      <w:r w:rsidRPr="003A4D00">
        <w:rPr>
          <w:lang w:val="en-US"/>
        </w:rPr>
        <w:t xml:space="preserve"> format </w:t>
      </w:r>
      <w:r w:rsidRPr="003A4D00">
        <w:rPr>
          <w:b/>
          <w:lang w:val="en-US"/>
        </w:rPr>
        <w:t>{quantity} {material} {quantity} {material} … {quantity} {material}</w:t>
      </w:r>
    </w:p>
    <w:p w14:paraId="0A7404DE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Output</w:t>
      </w:r>
    </w:p>
    <w:p w14:paraId="1FEB64B5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On the first line, print the obtained item in format </w:t>
      </w:r>
      <w:r w:rsidRPr="003A4D00">
        <w:rPr>
          <w:b/>
          <w:lang w:val="en-US" w:eastAsia="ja-JP"/>
        </w:rPr>
        <w:t>{Legendary item} obtained!</w:t>
      </w:r>
    </w:p>
    <w:p w14:paraId="2483461A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next three lines, print the remaining key materials in descending order by quantity</w:t>
      </w:r>
    </w:p>
    <w:p w14:paraId="5B251ED2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If two key materials have the same quantity, print them in alphabetical order</w:t>
      </w:r>
    </w:p>
    <w:p w14:paraId="3A1C5427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final several lines, print the junk items in alphabetical order</w:t>
      </w:r>
    </w:p>
    <w:p w14:paraId="6BD52B4A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materials are printed in format </w:t>
      </w:r>
      <w:r w:rsidRPr="003A4D00">
        <w:rPr>
          <w:b/>
          <w:lang w:val="en-US" w:eastAsia="ja-JP"/>
        </w:rPr>
        <w:t>{material}: {quantity}</w:t>
      </w:r>
    </w:p>
    <w:p w14:paraId="6BEAAEE4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output should be </w:t>
      </w:r>
      <w:r w:rsidRPr="003A4D00">
        <w:rPr>
          <w:b/>
          <w:lang w:val="en-US" w:eastAsia="ja-JP"/>
        </w:rPr>
        <w:t>lowercase</w:t>
      </w:r>
      <w:r w:rsidRPr="003A4D00">
        <w:rPr>
          <w:lang w:val="en-US" w:eastAsia="ja-JP"/>
        </w:rPr>
        <w:t>, except the first letter of the legendary</w:t>
      </w:r>
    </w:p>
    <w:p w14:paraId="25444828" w14:textId="77777777" w:rsidR="0007205B" w:rsidRPr="003A4D00" w:rsidRDefault="0007205B" w:rsidP="0007205B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D37C753" w14:textId="77777777" w:rsidTr="00CB038B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4790EC9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DD1305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50478C36" w14:textId="77777777" w:rsidTr="00CB038B">
        <w:trPr>
          <w:trHeight w:val="22"/>
        </w:trPr>
        <w:tc>
          <w:tcPr>
            <w:tcW w:w="4664" w:type="dxa"/>
          </w:tcPr>
          <w:p w14:paraId="325DBBD8" w14:textId="6B2374D4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3 Motes 5 stones 5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6 leathers 255 fragments 7 Shards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</w:tcPr>
          <w:p w14:paraId="50FC11A7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Valanyr obtained!</w:t>
            </w:r>
          </w:p>
          <w:p w14:paraId="713E18B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5</w:t>
            </w:r>
          </w:p>
          <w:p w14:paraId="7648327F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5</w:t>
            </w:r>
          </w:p>
          <w:p w14:paraId="4AC62D8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3</w:t>
            </w:r>
          </w:p>
          <w:p w14:paraId="2FCE0DA1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leathers: 6</w:t>
            </w:r>
          </w:p>
          <w:p w14:paraId="0EEDB50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stones: 5</w:t>
            </w:r>
          </w:p>
        </w:tc>
      </w:tr>
    </w:tbl>
    <w:p w14:paraId="63DAE14F" w14:textId="77777777" w:rsidR="0007205B" w:rsidRPr="003A4D00" w:rsidRDefault="0007205B" w:rsidP="0007205B">
      <w:pPr>
        <w:spacing w:after="0"/>
        <w:rPr>
          <w:sz w:val="8"/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764AC9E" w14:textId="77777777" w:rsidTr="00CB038B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F0290E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DDBC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7832DBC7" w14:textId="77777777" w:rsidTr="00CB038B">
        <w:trPr>
          <w:trHeight w:val="21"/>
        </w:trPr>
        <w:tc>
          <w:tcPr>
            <w:tcW w:w="4664" w:type="dxa"/>
          </w:tcPr>
          <w:p w14:paraId="171EBDC4" w14:textId="72934AFD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123 silver 6 shards 8 shards 5 motes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9 fangs 75 motes 103 MOTES 8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86 Motes 7 stones 19 silver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1162B6A9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Dragonwrath obtained!</w:t>
            </w:r>
          </w:p>
          <w:p w14:paraId="13063C8D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22</w:t>
            </w:r>
          </w:p>
          <w:p w14:paraId="714DA7D0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19</w:t>
            </w:r>
          </w:p>
          <w:p w14:paraId="4B2BD86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0</w:t>
            </w:r>
          </w:p>
          <w:p w14:paraId="6C1A2C1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fangs: 9</w:t>
            </w:r>
          </w:p>
          <w:p w14:paraId="431ADA3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silver: 123</w:t>
            </w:r>
          </w:p>
        </w:tc>
      </w:tr>
    </w:tbl>
    <w:p w14:paraId="35E702C2" w14:textId="77777777" w:rsidR="00356840" w:rsidRPr="003A4D00" w:rsidRDefault="00356840" w:rsidP="004760E0">
      <w:pPr>
        <w:pStyle w:val="Default"/>
      </w:pPr>
    </w:p>
    <w:sectPr w:rsidR="00356840" w:rsidRPr="003A4D0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D45BC" w14:textId="77777777" w:rsidR="006A1583" w:rsidRDefault="006A1583" w:rsidP="00356840">
      <w:pPr>
        <w:spacing w:after="0" w:line="240" w:lineRule="auto"/>
      </w:pPr>
      <w:r>
        <w:separator/>
      </w:r>
    </w:p>
  </w:endnote>
  <w:endnote w:type="continuationSeparator" w:id="0">
    <w:p w14:paraId="6B0A835A" w14:textId="77777777" w:rsidR="006A1583" w:rsidRDefault="006A1583" w:rsidP="003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0189B" w14:textId="77777777" w:rsidR="00356840" w:rsidRPr="00AC77AD" w:rsidRDefault="00356840" w:rsidP="00356840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DCCC8ED" wp14:editId="244505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06DF1B6A" wp14:editId="382B6FA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756616DA" wp14:editId="68879F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861C9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F39164" wp14:editId="5C1D7A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79FBF9" w14:textId="0DAB3AC4" w:rsidR="00356840" w:rsidRPr="008C2B83" w:rsidRDefault="00356840" w:rsidP="003568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C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C9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3916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3579FBF9" w14:textId="0DAB3AC4" w:rsidR="00356840" w:rsidRPr="008C2B83" w:rsidRDefault="00356840" w:rsidP="0035684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C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C9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908E7" wp14:editId="79D78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FBFD4B" w14:textId="77777777" w:rsidR="00356840" w:rsidRDefault="00356840" w:rsidP="0035684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08E7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CFBFD4B" w14:textId="77777777" w:rsidR="00356840" w:rsidRDefault="00356840" w:rsidP="0035684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FBFC87" wp14:editId="4A13A1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84C47" w14:textId="77777777" w:rsidR="00356840" w:rsidRDefault="00356840" w:rsidP="0035684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B31E80" w14:textId="77777777" w:rsidR="00356840" w:rsidRDefault="00356840" w:rsidP="0035684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1F2A09" wp14:editId="189C88D1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3982FB" wp14:editId="6162B4D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C09E42" wp14:editId="528411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8D5B0F" wp14:editId="5CEB26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2D93CA" wp14:editId="238B79B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C8FFFA" wp14:editId="1210F0E4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F610DA" wp14:editId="30F1539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216E66" wp14:editId="5E951A0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13F8ED" wp14:editId="2E415E09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C1531E" wp14:editId="3F9E633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BFC87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3984C47" w14:textId="77777777" w:rsidR="00356840" w:rsidRDefault="00356840" w:rsidP="0035684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B31E80" w14:textId="77777777" w:rsidR="00356840" w:rsidRDefault="00356840" w:rsidP="0035684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1F2A09" wp14:editId="189C88D1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3982FB" wp14:editId="6162B4D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C09E42" wp14:editId="528411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8D5B0F" wp14:editId="5CEB26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2D93CA" wp14:editId="238B79B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C8FFFA" wp14:editId="1210F0E4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F610DA" wp14:editId="30F1539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216E66" wp14:editId="5E951A0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13F8ED" wp14:editId="2E415E09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C1531E" wp14:editId="3F9E633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948EE" w14:textId="77777777" w:rsidR="00356840" w:rsidRDefault="0035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9FF73" w14:textId="77777777" w:rsidR="006A1583" w:rsidRDefault="006A1583" w:rsidP="00356840">
      <w:pPr>
        <w:spacing w:after="0" w:line="240" w:lineRule="auto"/>
      </w:pPr>
      <w:r>
        <w:separator/>
      </w:r>
    </w:p>
  </w:footnote>
  <w:footnote w:type="continuationSeparator" w:id="0">
    <w:p w14:paraId="1D03A0D5" w14:textId="77777777" w:rsidR="006A1583" w:rsidRDefault="006A1583" w:rsidP="003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19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  <w:num w:numId="18">
    <w:abstractNumId w:val="20"/>
  </w:num>
  <w:num w:numId="19">
    <w:abstractNumId w:val="4"/>
  </w:num>
  <w:num w:numId="20">
    <w:abstractNumId w:val="15"/>
  </w:num>
  <w:num w:numId="21">
    <w:abstractNumId w:val="18"/>
  </w:num>
  <w:num w:numId="22">
    <w:abstractNumId w:val="14"/>
  </w:num>
  <w:num w:numId="2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E5"/>
    <w:rsid w:val="00024E3B"/>
    <w:rsid w:val="00053037"/>
    <w:rsid w:val="00053139"/>
    <w:rsid w:val="0007205B"/>
    <w:rsid w:val="00085835"/>
    <w:rsid w:val="00091C29"/>
    <w:rsid w:val="00092C90"/>
    <w:rsid w:val="000952E3"/>
    <w:rsid w:val="000A2AFC"/>
    <w:rsid w:val="000A4CD2"/>
    <w:rsid w:val="000B3E86"/>
    <w:rsid w:val="001174C3"/>
    <w:rsid w:val="00120F76"/>
    <w:rsid w:val="00126A71"/>
    <w:rsid w:val="00130629"/>
    <w:rsid w:val="001409F3"/>
    <w:rsid w:val="00143B1A"/>
    <w:rsid w:val="00167E90"/>
    <w:rsid w:val="0019124B"/>
    <w:rsid w:val="001919AB"/>
    <w:rsid w:val="00196F46"/>
    <w:rsid w:val="001A0786"/>
    <w:rsid w:val="001C2393"/>
    <w:rsid w:val="001C6476"/>
    <w:rsid w:val="00205FF6"/>
    <w:rsid w:val="00224BC4"/>
    <w:rsid w:val="0023048B"/>
    <w:rsid w:val="00256D13"/>
    <w:rsid w:val="00287B05"/>
    <w:rsid w:val="00293242"/>
    <w:rsid w:val="0029376F"/>
    <w:rsid w:val="002A2369"/>
    <w:rsid w:val="002B493E"/>
    <w:rsid w:val="002C2D56"/>
    <w:rsid w:val="002C55DA"/>
    <w:rsid w:val="002C6B22"/>
    <w:rsid w:val="003404ED"/>
    <w:rsid w:val="0035331C"/>
    <w:rsid w:val="00353D4A"/>
    <w:rsid w:val="00356840"/>
    <w:rsid w:val="00384366"/>
    <w:rsid w:val="003852E1"/>
    <w:rsid w:val="00393BA9"/>
    <w:rsid w:val="003A4D00"/>
    <w:rsid w:val="003D615F"/>
    <w:rsid w:val="003E38EA"/>
    <w:rsid w:val="003F6F66"/>
    <w:rsid w:val="0040572B"/>
    <w:rsid w:val="00416246"/>
    <w:rsid w:val="00442E06"/>
    <w:rsid w:val="00444242"/>
    <w:rsid w:val="0044491A"/>
    <w:rsid w:val="0044779F"/>
    <w:rsid w:val="00467399"/>
    <w:rsid w:val="0047574F"/>
    <w:rsid w:val="004760E0"/>
    <w:rsid w:val="00476575"/>
    <w:rsid w:val="004922A4"/>
    <w:rsid w:val="004957D7"/>
    <w:rsid w:val="00495F10"/>
    <w:rsid w:val="004A5100"/>
    <w:rsid w:val="004B63A2"/>
    <w:rsid w:val="004C5644"/>
    <w:rsid w:val="004C5D9F"/>
    <w:rsid w:val="00505BD1"/>
    <w:rsid w:val="00506DB5"/>
    <w:rsid w:val="00513297"/>
    <w:rsid w:val="00534B8D"/>
    <w:rsid w:val="00540454"/>
    <w:rsid w:val="005429CF"/>
    <w:rsid w:val="005A093D"/>
    <w:rsid w:val="005B0150"/>
    <w:rsid w:val="005C6492"/>
    <w:rsid w:val="00606DB0"/>
    <w:rsid w:val="006215F7"/>
    <w:rsid w:val="00643C2F"/>
    <w:rsid w:val="006468A3"/>
    <w:rsid w:val="00675738"/>
    <w:rsid w:val="00685D29"/>
    <w:rsid w:val="006A1583"/>
    <w:rsid w:val="006A4AC8"/>
    <w:rsid w:val="006B4019"/>
    <w:rsid w:val="006B5F7E"/>
    <w:rsid w:val="006C40A1"/>
    <w:rsid w:val="006F4B47"/>
    <w:rsid w:val="00705C9A"/>
    <w:rsid w:val="00724A65"/>
    <w:rsid w:val="00737843"/>
    <w:rsid w:val="00753DAD"/>
    <w:rsid w:val="00761511"/>
    <w:rsid w:val="00764E25"/>
    <w:rsid w:val="007758A7"/>
    <w:rsid w:val="00775F87"/>
    <w:rsid w:val="00794980"/>
    <w:rsid w:val="007A7ED3"/>
    <w:rsid w:val="007F3DD9"/>
    <w:rsid w:val="0080706F"/>
    <w:rsid w:val="008A50E1"/>
    <w:rsid w:val="008B5172"/>
    <w:rsid w:val="008E03C3"/>
    <w:rsid w:val="008E1EA0"/>
    <w:rsid w:val="00930C3D"/>
    <w:rsid w:val="00962FD1"/>
    <w:rsid w:val="009660D0"/>
    <w:rsid w:val="00970F9D"/>
    <w:rsid w:val="00975FDF"/>
    <w:rsid w:val="00977F18"/>
    <w:rsid w:val="009B6210"/>
    <w:rsid w:val="009C0FDD"/>
    <w:rsid w:val="009D2A51"/>
    <w:rsid w:val="00A118E6"/>
    <w:rsid w:val="00A2755F"/>
    <w:rsid w:val="00A33255"/>
    <w:rsid w:val="00A34DEB"/>
    <w:rsid w:val="00A45292"/>
    <w:rsid w:val="00A55414"/>
    <w:rsid w:val="00A55FCE"/>
    <w:rsid w:val="00A8769D"/>
    <w:rsid w:val="00AB2EE5"/>
    <w:rsid w:val="00AF1096"/>
    <w:rsid w:val="00B40F03"/>
    <w:rsid w:val="00B57106"/>
    <w:rsid w:val="00B631F3"/>
    <w:rsid w:val="00B7609E"/>
    <w:rsid w:val="00BA7908"/>
    <w:rsid w:val="00BE1869"/>
    <w:rsid w:val="00BE332C"/>
    <w:rsid w:val="00BF5D22"/>
    <w:rsid w:val="00C05212"/>
    <w:rsid w:val="00C1055E"/>
    <w:rsid w:val="00C124FA"/>
    <w:rsid w:val="00C25C75"/>
    <w:rsid w:val="00C26580"/>
    <w:rsid w:val="00C4010E"/>
    <w:rsid w:val="00C607AA"/>
    <w:rsid w:val="00C7194F"/>
    <w:rsid w:val="00CA2C38"/>
    <w:rsid w:val="00CB4F6B"/>
    <w:rsid w:val="00CE4FBD"/>
    <w:rsid w:val="00D02BA4"/>
    <w:rsid w:val="00D10F02"/>
    <w:rsid w:val="00D3001B"/>
    <w:rsid w:val="00D95A22"/>
    <w:rsid w:val="00D96AB5"/>
    <w:rsid w:val="00DA20EF"/>
    <w:rsid w:val="00DD246D"/>
    <w:rsid w:val="00DF1FDB"/>
    <w:rsid w:val="00DF615F"/>
    <w:rsid w:val="00E01470"/>
    <w:rsid w:val="00E129E2"/>
    <w:rsid w:val="00E16AA5"/>
    <w:rsid w:val="00E220E4"/>
    <w:rsid w:val="00E313C7"/>
    <w:rsid w:val="00E42D5A"/>
    <w:rsid w:val="00E45C50"/>
    <w:rsid w:val="00E63B74"/>
    <w:rsid w:val="00E767B3"/>
    <w:rsid w:val="00EB4A92"/>
    <w:rsid w:val="00EB75DB"/>
    <w:rsid w:val="00EC6055"/>
    <w:rsid w:val="00EC7593"/>
    <w:rsid w:val="00ED032F"/>
    <w:rsid w:val="00EF1878"/>
    <w:rsid w:val="00F04742"/>
    <w:rsid w:val="00F071BF"/>
    <w:rsid w:val="00F358A4"/>
    <w:rsid w:val="00F66297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DFF70848-6261-40E9-AE13-7DE5F20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50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56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1/js-fundamentals-sept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6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04030-D822-4968-A38D-9C4741D6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680</TotalTime>
  <Pages>9</Pages>
  <Words>1688</Words>
  <Characters>9626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Knightwalker</cp:lastModifiedBy>
  <cp:revision>69</cp:revision>
  <dcterms:created xsi:type="dcterms:W3CDTF">2018-10-15T12:58:00Z</dcterms:created>
  <dcterms:modified xsi:type="dcterms:W3CDTF">2019-10-27T09:46:00Z</dcterms:modified>
</cp:coreProperties>
</file>